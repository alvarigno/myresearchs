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7F13D" w14:textId="70BB0321" w:rsidR="00150D59" w:rsidRPr="00532B95" w:rsidRDefault="00911C8B" w:rsidP="00582FE0">
      <w:pPr>
        <w:pStyle w:val="Ttulo1"/>
        <w:spacing w:before="0"/>
        <w:ind w:left="630"/>
        <w:rPr>
          <w:sz w:val="72"/>
          <w:szCs w:val="72"/>
          <w:lang w:val="es-ES"/>
          <w14:ligatures w14:val="standard"/>
          <w14:numForm w14:val="oldStyle"/>
        </w:rPr>
      </w:pPr>
      <w:bookmarkStart w:id="0" w:name="_GoBack"/>
      <w:r w:rsidRPr="00532B95">
        <w:rPr>
          <w:sz w:val="72"/>
          <w:szCs w:val="72"/>
          <w:lang w:val="es-ES"/>
          <w14:ligatures w14:val="standard"/>
          <w14:numForm w14:val="oldStyle"/>
        </w:rPr>
        <w:t>Solicitud de x-key</w:t>
      </w:r>
      <w:r w:rsidR="00D04C5A">
        <w:rPr>
          <w:sz w:val="72"/>
          <w:szCs w:val="72"/>
          <w:lang w:val="es-ES"/>
          <w14:ligatures w14:val="standard"/>
          <w14:numForm w14:val="oldStyle"/>
        </w:rPr>
        <w:t xml:space="preserve"> </w:t>
      </w:r>
      <w:r w:rsidR="00D04C5A" w:rsidRPr="00D04C5A">
        <w:rPr>
          <w:sz w:val="32"/>
          <w:szCs w:val="32"/>
          <w:lang w:val="es-ES"/>
          <w14:ligatures w14:val="standard"/>
          <w14:numForm w14:val="oldStyle"/>
        </w:rPr>
        <w:t>(prueba de integración)</w:t>
      </w:r>
    </w:p>
    <w:p w14:paraId="3793F4EB" w14:textId="7D9E5CD8" w:rsidR="00F416D5" w:rsidRPr="002C67AD" w:rsidRDefault="00911C8B" w:rsidP="00532B95">
      <w:pPr>
        <w:pStyle w:val="Instrucciones"/>
        <w:ind w:left="720"/>
        <w:jc w:val="both"/>
        <w:rPr>
          <w:noProof/>
          <w:lang w:val="es-ES"/>
        </w:rPr>
      </w:pPr>
      <w:bookmarkStart w:id="1" w:name="_Live_layout_and"/>
      <w:bookmarkEnd w:id="1"/>
      <w:bookmarkEnd w:id="0"/>
      <w:r>
        <w:rPr>
          <w:noProof/>
          <w:lang w:val="es-ES"/>
        </w:rPr>
        <w:t>Documento de solicitud</w:t>
      </w:r>
      <w:r w:rsidR="00D32BC8">
        <w:rPr>
          <w:noProof/>
          <w:lang w:val="es-ES"/>
        </w:rPr>
        <w:t xml:space="preserve"> de llave de prueba para ambiente de integración</w:t>
      </w:r>
      <w:r>
        <w:rPr>
          <w:noProof/>
          <w:lang w:val="es-ES"/>
        </w:rPr>
        <w:t>, que además de generar la petición de llave de comunicación, señala a las contrapartes técnicas para llevar a cabo la revisiones y pruebas para</w:t>
      </w:r>
      <w:r w:rsidR="008A11FC">
        <w:rPr>
          <w:noProof/>
          <w:lang w:val="es-ES"/>
        </w:rPr>
        <w:t xml:space="preserve"> l</w:t>
      </w:r>
      <w:r>
        <w:rPr>
          <w:noProof/>
          <w:lang w:val="es-ES"/>
        </w:rPr>
        <w:t>a correcta int</w:t>
      </w:r>
      <w:r w:rsidR="00E51389">
        <w:rPr>
          <w:noProof/>
          <w:lang w:val="es-ES"/>
        </w:rPr>
        <w:t>eg</w:t>
      </w:r>
      <w:r w:rsidR="000304E7">
        <w:rPr>
          <w:noProof/>
          <w:lang w:val="es-ES"/>
        </w:rPr>
        <w:t>ración y uso de los servicios</w:t>
      </w:r>
      <w:r w:rsidR="009C1BE7">
        <w:rPr>
          <w:noProof/>
          <w:lang w:val="es-ES"/>
        </w:rPr>
        <w:t xml:space="preserve"> para el objeti</w:t>
      </w:r>
      <w:r w:rsidR="000304E7">
        <w:rPr>
          <w:noProof/>
          <w:lang w:val="es-ES"/>
        </w:rPr>
        <w:t>v</w:t>
      </w:r>
      <w:r w:rsidR="009C1BE7">
        <w:rPr>
          <w:noProof/>
          <w:lang w:val="es-ES"/>
        </w:rPr>
        <w:t>o de public</w:t>
      </w:r>
      <w:r w:rsidR="000304E7">
        <w:rPr>
          <w:noProof/>
          <w:lang w:val="es-ES"/>
        </w:rPr>
        <w:t>ar, modificar y eliminar avi</w:t>
      </w:r>
      <w:r w:rsidR="00592B73">
        <w:rPr>
          <w:noProof/>
          <w:lang w:val="es-ES"/>
        </w:rPr>
        <w:t xml:space="preserve">sos dentro de </w:t>
      </w:r>
      <w:hyperlink r:id="rId9" w:history="1">
        <w:r w:rsidR="00592B73" w:rsidRPr="00E8441E">
          <w:rPr>
            <w:rStyle w:val="Hipervnculo"/>
            <w:noProof/>
            <w:lang w:val="es-ES"/>
          </w:rPr>
          <w:t>www.chileautos.cl</w:t>
        </w:r>
      </w:hyperlink>
      <w:r w:rsidR="00592B73">
        <w:rPr>
          <w:noProof/>
          <w:lang w:val="es-ES"/>
        </w:rPr>
        <w:t xml:space="preserve"> como automotora.</w:t>
      </w:r>
    </w:p>
    <w:p w14:paraId="087FBFCA" w14:textId="4B65AAEA" w:rsidR="00F148EC" w:rsidRDefault="00D76667" w:rsidP="00F148EC">
      <w:pPr>
        <w:pStyle w:val="Ttulo1"/>
        <w:numPr>
          <w:ilvl w:val="0"/>
          <w:numId w:val="2"/>
        </w:numPr>
        <w:spacing w:before="240"/>
        <w:ind w:left="630"/>
        <w:rPr>
          <w:lang w:val="es-ES"/>
          <w14:ligatures w14:val="standard"/>
          <w14:numForm w14:val="oldStyle"/>
        </w:rPr>
      </w:pPr>
      <w:r>
        <w:rPr>
          <w:lang w:val="es-ES"/>
          <w14:ligatures w14:val="standard"/>
          <w14:numForm w14:val="oldStyle"/>
        </w:rPr>
        <w:t>Identificación de Usuario e iP</w:t>
      </w:r>
      <w:r w:rsidR="00A6514B">
        <w:rPr>
          <w:lang w:val="es-ES"/>
          <w14:ligatures w14:val="standard"/>
          <w14:numForm w14:val="oldStyle"/>
        </w:rPr>
        <w:t xml:space="preserve"> </w:t>
      </w:r>
      <w:r w:rsidR="00A6514B" w:rsidRPr="00A6514B">
        <w:rPr>
          <w:sz w:val="24"/>
          <w:szCs w:val="24"/>
          <w:lang w:val="es-ES"/>
          <w14:ligatures w14:val="standard"/>
          <w14:numForm w14:val="oldStyle"/>
        </w:rPr>
        <w:t>(Chileautos.cl)</w:t>
      </w:r>
    </w:p>
    <w:p w14:paraId="76DAFB4C" w14:textId="77777777" w:rsidR="00D76667" w:rsidRPr="00D76667" w:rsidRDefault="00D76667" w:rsidP="00D76667">
      <w:pPr>
        <w:rPr>
          <w:lang w:val="es-ES" w:eastAsia="ja-JP"/>
        </w:rPr>
      </w:pPr>
    </w:p>
    <w:p w14:paraId="1240AFE3" w14:textId="4BB96428" w:rsidR="00610E88" w:rsidRPr="00D76667" w:rsidRDefault="00610E88" w:rsidP="00610E88">
      <w:pPr>
        <w:autoSpaceDE w:val="0"/>
        <w:autoSpaceDN w:val="0"/>
        <w:adjustRightInd w:val="0"/>
        <w:spacing w:after="0"/>
        <w:ind w:left="1080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Nombre de sucu</w:t>
      </w:r>
      <w:r w:rsidR="00F85143">
        <w:rPr>
          <w:rFonts w:ascii="Consolas" w:hAnsi="Consolas" w:cs="Consolas"/>
          <w:color w:val="0000FF"/>
          <w:sz w:val="19"/>
          <w:szCs w:val="19"/>
          <w:lang w:val="es-ES"/>
        </w:rPr>
        <w:t>r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sal</w:t>
      </w:r>
    </w:p>
    <w:p w14:paraId="56A84997" w14:textId="77777777" w:rsidR="00610E88" w:rsidRPr="00D76667" w:rsidRDefault="00610E88" w:rsidP="00610E88">
      <w:pPr>
        <w:autoSpaceDE w:val="0"/>
        <w:autoSpaceDN w:val="0"/>
        <w:adjustRightInd w:val="0"/>
        <w:spacing w:after="0"/>
        <w:ind w:left="1080"/>
        <w:rPr>
          <w:rFonts w:ascii="Consolas" w:hAnsi="Consolas" w:cs="Consolas"/>
          <w:color w:val="0000FF"/>
          <w:sz w:val="19"/>
          <w:szCs w:val="19"/>
          <w:lang w:val="es-ES"/>
        </w:rPr>
      </w:pPr>
      <w:r w:rsidRPr="00D76667">
        <w:rPr>
          <w:rFonts w:ascii="Consolas" w:hAnsi="Consolas" w:cs="Consolas"/>
          <w:color w:val="0000FF"/>
          <w:sz w:val="19"/>
          <w:szCs w:val="19"/>
          <w:lang w:val="es-ES"/>
        </w:rPr>
        <w:t>--------------------------------------------------------------------</w:t>
      </w:r>
    </w:p>
    <w:p w14:paraId="7D26DF10" w14:textId="0C3D299C" w:rsidR="00610E88" w:rsidRPr="00D76667" w:rsidRDefault="00610E88" w:rsidP="00610E88">
      <w:pPr>
        <w:autoSpaceDE w:val="0"/>
        <w:autoSpaceDN w:val="0"/>
        <w:adjustRightInd w:val="0"/>
        <w:spacing w:after="0"/>
        <w:ind w:left="1080"/>
        <w:rPr>
          <w:lang w:val="es-E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Nombre:</w:t>
      </w:r>
    </w:p>
    <w:p w14:paraId="17BCA4FA" w14:textId="77777777" w:rsidR="00D76667" w:rsidRPr="00D76667" w:rsidRDefault="00D76667" w:rsidP="008B4C63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  <w:lang w:val="es-ES"/>
        </w:rPr>
      </w:pPr>
    </w:p>
    <w:p w14:paraId="3B11B861" w14:textId="7E29D540" w:rsidR="00D76667" w:rsidRPr="00D76667" w:rsidRDefault="00096D5F" w:rsidP="00D76667">
      <w:pPr>
        <w:autoSpaceDE w:val="0"/>
        <w:autoSpaceDN w:val="0"/>
        <w:adjustRightInd w:val="0"/>
        <w:spacing w:after="0"/>
        <w:ind w:left="1080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Dirección ip de Comunicación con Servicios.</w:t>
      </w:r>
    </w:p>
    <w:p w14:paraId="31DB2580" w14:textId="77777777" w:rsidR="00D76667" w:rsidRPr="00D76667" w:rsidRDefault="00D76667" w:rsidP="00D76667">
      <w:pPr>
        <w:autoSpaceDE w:val="0"/>
        <w:autoSpaceDN w:val="0"/>
        <w:adjustRightInd w:val="0"/>
        <w:spacing w:after="0"/>
        <w:ind w:left="1080"/>
        <w:rPr>
          <w:rFonts w:ascii="Consolas" w:hAnsi="Consolas" w:cs="Consolas"/>
          <w:color w:val="0000FF"/>
          <w:sz w:val="19"/>
          <w:szCs w:val="19"/>
          <w:lang w:val="es-ES"/>
        </w:rPr>
      </w:pPr>
      <w:r w:rsidRPr="00D76667">
        <w:rPr>
          <w:rFonts w:ascii="Consolas" w:hAnsi="Consolas" w:cs="Consolas"/>
          <w:color w:val="0000FF"/>
          <w:sz w:val="19"/>
          <w:szCs w:val="19"/>
          <w:lang w:val="es-ES"/>
        </w:rPr>
        <w:t>--------------------------------------------------------------------</w:t>
      </w:r>
    </w:p>
    <w:p w14:paraId="3F3A652F" w14:textId="7334A7BE" w:rsidR="00D76667" w:rsidRPr="00D76667" w:rsidRDefault="00096D5F" w:rsidP="00D76667">
      <w:pPr>
        <w:autoSpaceDE w:val="0"/>
        <w:autoSpaceDN w:val="0"/>
        <w:adjustRightInd w:val="0"/>
        <w:spacing w:after="0"/>
        <w:ind w:left="1080"/>
        <w:rPr>
          <w:lang w:val="es-E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Dir. iP</w:t>
      </w:r>
      <w:r w:rsidR="00D76667" w:rsidRPr="00D76667">
        <w:rPr>
          <w:rFonts w:ascii="Consolas" w:hAnsi="Consolas" w:cs="Consolas"/>
          <w:color w:val="000000"/>
          <w:sz w:val="19"/>
          <w:szCs w:val="19"/>
          <w:lang w:val="es-ES"/>
        </w:rPr>
        <w:t>:</w:t>
      </w:r>
    </w:p>
    <w:p w14:paraId="3FD69C78" w14:textId="77777777" w:rsidR="00D76667" w:rsidRPr="00D76667" w:rsidRDefault="00D76667" w:rsidP="00D76667">
      <w:pPr>
        <w:rPr>
          <w:lang w:val="es-ES" w:eastAsia="ja-JP"/>
        </w:rPr>
      </w:pPr>
    </w:p>
    <w:p w14:paraId="19358537" w14:textId="77777777" w:rsidR="00D76667" w:rsidRDefault="00D76667" w:rsidP="00D76667">
      <w:pPr>
        <w:pStyle w:val="Ttulo1"/>
        <w:numPr>
          <w:ilvl w:val="0"/>
          <w:numId w:val="2"/>
        </w:numPr>
        <w:spacing w:before="240"/>
        <w:ind w:left="630"/>
        <w:rPr>
          <w:lang w:val="es-ES"/>
          <w14:ligatures w14:val="standard"/>
          <w14:numForm w14:val="oldStyle"/>
        </w:rPr>
      </w:pPr>
      <w:r>
        <w:rPr>
          <w:lang w:val="es-ES"/>
          <w14:ligatures w14:val="standard"/>
          <w14:numForm w14:val="oldStyle"/>
        </w:rPr>
        <w:t>Contra parte técnica</w:t>
      </w:r>
    </w:p>
    <w:p w14:paraId="10475FF2" w14:textId="77777777" w:rsidR="00902A44" w:rsidRPr="00902A44" w:rsidRDefault="00902A44" w:rsidP="00902A44">
      <w:pPr>
        <w:rPr>
          <w:lang w:val="es-ES" w:eastAsia="ja-JP"/>
        </w:rPr>
      </w:pPr>
    </w:p>
    <w:p w14:paraId="477B6069" w14:textId="3F0F2655" w:rsidR="00F148EC" w:rsidRDefault="00F148EC" w:rsidP="00F148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Nombre completo</w:t>
      </w:r>
    </w:p>
    <w:p w14:paraId="632E7D79" w14:textId="77777777" w:rsidR="00F148EC" w:rsidRDefault="00F148EC" w:rsidP="00F148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--------------------------------------------------------------------</w:t>
      </w:r>
    </w:p>
    <w:p w14:paraId="7B2EA4F6" w14:textId="2B17482D" w:rsidR="00F148EC" w:rsidRPr="00F148EC" w:rsidRDefault="00C91235" w:rsidP="00F148EC">
      <w:pPr>
        <w:autoSpaceDE w:val="0"/>
        <w:autoSpaceDN w:val="0"/>
        <w:adjustRightInd w:val="0"/>
        <w:spacing w:after="0" w:line="240" w:lineRule="auto"/>
        <w:ind w:left="1440"/>
        <w:rPr>
          <w:lang w:val="es-E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r w:rsidR="00F148EC">
        <w:rPr>
          <w:rFonts w:ascii="Consolas" w:hAnsi="Consolas" w:cs="Consolas"/>
          <w:color w:val="000000"/>
          <w:sz w:val="19"/>
          <w:szCs w:val="19"/>
          <w:lang w:val="es-ES"/>
        </w:rPr>
        <w:t>:</w:t>
      </w:r>
    </w:p>
    <w:p w14:paraId="3C2DEB4B" w14:textId="77777777" w:rsidR="00F148EC" w:rsidRDefault="00F148EC" w:rsidP="00F148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</w:p>
    <w:p w14:paraId="6EC4EAB7" w14:textId="4215F1E4" w:rsidR="00F148EC" w:rsidRDefault="00F148EC" w:rsidP="00F148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Cargo/ Rol</w:t>
      </w:r>
    </w:p>
    <w:p w14:paraId="136D58A8" w14:textId="77777777" w:rsidR="00F148EC" w:rsidRDefault="00F148EC" w:rsidP="00F148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--------------------------------------------------------------------</w:t>
      </w:r>
    </w:p>
    <w:p w14:paraId="64EEE757" w14:textId="3738BAF1" w:rsidR="00F148EC" w:rsidRPr="00F148EC" w:rsidRDefault="00C91235" w:rsidP="00F148EC">
      <w:pPr>
        <w:autoSpaceDE w:val="0"/>
        <w:autoSpaceDN w:val="0"/>
        <w:adjustRightInd w:val="0"/>
        <w:spacing w:after="0" w:line="240" w:lineRule="auto"/>
        <w:ind w:left="1440"/>
        <w:rPr>
          <w:lang w:val="es-E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Cargo</w:t>
      </w:r>
      <w:r w:rsidR="00F148EC">
        <w:rPr>
          <w:rFonts w:ascii="Consolas" w:hAnsi="Consolas" w:cs="Consolas"/>
          <w:color w:val="000000"/>
          <w:sz w:val="19"/>
          <w:szCs w:val="19"/>
          <w:lang w:val="es-ES"/>
        </w:rPr>
        <w:t>:</w:t>
      </w:r>
    </w:p>
    <w:p w14:paraId="718F41A6" w14:textId="77777777" w:rsidR="00F148EC" w:rsidRDefault="00F148EC" w:rsidP="00F148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</w:p>
    <w:p w14:paraId="3FA8BC2A" w14:textId="5509A66E" w:rsidR="00F148EC" w:rsidRDefault="00F148EC" w:rsidP="00F148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Teléfono de Contacto y teléfono móvil</w:t>
      </w:r>
    </w:p>
    <w:p w14:paraId="474780C2" w14:textId="77777777" w:rsidR="00F148EC" w:rsidRDefault="00F148EC" w:rsidP="00F148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--------------------------------------------------------------------</w:t>
      </w:r>
    </w:p>
    <w:p w14:paraId="1D2362BA" w14:textId="3FAB56F0" w:rsidR="00F148EC" w:rsidRPr="00F148EC" w:rsidRDefault="00F148EC" w:rsidP="00F148EC">
      <w:pPr>
        <w:autoSpaceDE w:val="0"/>
        <w:autoSpaceDN w:val="0"/>
        <w:adjustRightInd w:val="0"/>
        <w:spacing w:after="0" w:line="240" w:lineRule="auto"/>
        <w:ind w:left="1440"/>
        <w:rPr>
          <w:lang w:val="es-E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Teléfono:</w:t>
      </w:r>
    </w:p>
    <w:p w14:paraId="79ECD38C" w14:textId="55790F55" w:rsidR="00F148EC" w:rsidRPr="00F148EC" w:rsidRDefault="00F148EC" w:rsidP="00F148EC">
      <w:pPr>
        <w:autoSpaceDE w:val="0"/>
        <w:autoSpaceDN w:val="0"/>
        <w:adjustRightInd w:val="0"/>
        <w:spacing w:after="0" w:line="240" w:lineRule="auto"/>
        <w:ind w:left="1440"/>
        <w:rPr>
          <w:lang w:val="es-E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Móvil:</w:t>
      </w:r>
    </w:p>
    <w:p w14:paraId="1123C615" w14:textId="77777777" w:rsidR="003002B0" w:rsidRDefault="003002B0" w:rsidP="003002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</w:p>
    <w:p w14:paraId="28632983" w14:textId="5DBC3B33" w:rsidR="003002B0" w:rsidRDefault="003002B0" w:rsidP="003002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Correo Electrónico</w:t>
      </w:r>
    </w:p>
    <w:p w14:paraId="7F3C54E3" w14:textId="77777777" w:rsidR="003002B0" w:rsidRDefault="003002B0" w:rsidP="003002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--------------------------------------------------------------------</w:t>
      </w:r>
    </w:p>
    <w:p w14:paraId="652C47A1" w14:textId="06D35830" w:rsidR="00745521" w:rsidRDefault="00F751A9" w:rsidP="00F751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C</w:t>
      </w:r>
      <w:r w:rsidR="007428F9">
        <w:rPr>
          <w:rFonts w:ascii="Consolas" w:hAnsi="Consolas" w:cs="Consolas"/>
          <w:color w:val="000000"/>
          <w:sz w:val="19"/>
          <w:szCs w:val="19"/>
          <w:lang w:val="es-ES"/>
        </w:rPr>
        <w:t>orreo</w:t>
      </w:r>
      <w:r w:rsidR="003002B0">
        <w:rPr>
          <w:rFonts w:ascii="Consolas" w:hAnsi="Consolas" w:cs="Consolas"/>
          <w:color w:val="000000"/>
          <w:sz w:val="19"/>
          <w:szCs w:val="19"/>
          <w:lang w:val="es-ES"/>
        </w:rPr>
        <w:t>:</w:t>
      </w:r>
    </w:p>
    <w:p w14:paraId="6518E342" w14:textId="6E698E5D" w:rsidR="00F148EC" w:rsidRDefault="00745521" w:rsidP="00745521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br w:type="page"/>
      </w:r>
    </w:p>
    <w:p w14:paraId="62876B76" w14:textId="77777777" w:rsidR="00745521" w:rsidRPr="00745521" w:rsidRDefault="00745521" w:rsidP="00745521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415E193B" w14:textId="1FB6F40C" w:rsidR="00A275A2" w:rsidRDefault="00A275A2" w:rsidP="00A275A2">
      <w:pPr>
        <w:pStyle w:val="Ttulo1"/>
        <w:numPr>
          <w:ilvl w:val="0"/>
          <w:numId w:val="2"/>
        </w:numPr>
        <w:spacing w:before="240"/>
        <w:ind w:left="630"/>
        <w:rPr>
          <w:lang w:val="es-ES"/>
          <w14:ligatures w14:val="standard"/>
          <w14:numForm w14:val="oldStyle"/>
        </w:rPr>
      </w:pPr>
      <w:r>
        <w:rPr>
          <w:lang w:val="es-ES"/>
          <w14:ligatures w14:val="standard"/>
          <w14:numForm w14:val="oldStyle"/>
        </w:rPr>
        <w:t>Contra parte Comercial</w:t>
      </w:r>
    </w:p>
    <w:p w14:paraId="48BD2110" w14:textId="77777777" w:rsidR="00902A44" w:rsidRPr="00902A44" w:rsidRDefault="00902A44" w:rsidP="00902A44">
      <w:pPr>
        <w:rPr>
          <w:lang w:val="es-ES" w:eastAsia="ja-JP"/>
        </w:rPr>
      </w:pPr>
    </w:p>
    <w:p w14:paraId="51FAB138" w14:textId="77777777" w:rsidR="00A275A2" w:rsidRDefault="00A275A2" w:rsidP="00A275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Nombre completo</w:t>
      </w:r>
    </w:p>
    <w:p w14:paraId="196D8172" w14:textId="77777777" w:rsidR="00A275A2" w:rsidRDefault="00A275A2" w:rsidP="00A275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--------------------------------------------------------------------</w:t>
      </w:r>
    </w:p>
    <w:p w14:paraId="190BAC90" w14:textId="4427D5FE" w:rsidR="00A275A2" w:rsidRPr="00F148EC" w:rsidRDefault="007049D8" w:rsidP="00A275A2">
      <w:pPr>
        <w:autoSpaceDE w:val="0"/>
        <w:autoSpaceDN w:val="0"/>
        <w:adjustRightInd w:val="0"/>
        <w:spacing w:after="0" w:line="240" w:lineRule="auto"/>
        <w:ind w:left="1440"/>
        <w:rPr>
          <w:lang w:val="es-E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r w:rsidR="00A275A2">
        <w:rPr>
          <w:rFonts w:ascii="Consolas" w:hAnsi="Consolas" w:cs="Consolas"/>
          <w:color w:val="000000"/>
          <w:sz w:val="19"/>
          <w:szCs w:val="19"/>
          <w:lang w:val="es-ES"/>
        </w:rPr>
        <w:t>:</w:t>
      </w:r>
    </w:p>
    <w:p w14:paraId="6FE7C1FD" w14:textId="77777777" w:rsidR="00A275A2" w:rsidRDefault="00A275A2" w:rsidP="00A275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</w:p>
    <w:p w14:paraId="2909F129" w14:textId="77777777" w:rsidR="00A275A2" w:rsidRDefault="00A275A2" w:rsidP="00A275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Cargo/ Rol</w:t>
      </w:r>
    </w:p>
    <w:p w14:paraId="7D757B3F" w14:textId="77777777" w:rsidR="00A275A2" w:rsidRDefault="00A275A2" w:rsidP="00A275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--------------------------------------------------------------------</w:t>
      </w:r>
    </w:p>
    <w:p w14:paraId="1F06196C" w14:textId="77777777" w:rsidR="00A275A2" w:rsidRPr="00F148EC" w:rsidRDefault="00A275A2" w:rsidP="00A275A2">
      <w:pPr>
        <w:autoSpaceDE w:val="0"/>
        <w:autoSpaceDN w:val="0"/>
        <w:adjustRightInd w:val="0"/>
        <w:spacing w:after="0" w:line="240" w:lineRule="auto"/>
        <w:ind w:left="1440"/>
        <w:rPr>
          <w:lang w:val="es-E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Cargo:</w:t>
      </w:r>
    </w:p>
    <w:p w14:paraId="480A0FB0" w14:textId="77777777" w:rsidR="00A275A2" w:rsidRDefault="00A275A2" w:rsidP="00A275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</w:p>
    <w:p w14:paraId="4508A968" w14:textId="77777777" w:rsidR="00A275A2" w:rsidRDefault="00A275A2" w:rsidP="00A275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Teléfono de Contacto y teléfono móvil</w:t>
      </w:r>
    </w:p>
    <w:p w14:paraId="7857C5C8" w14:textId="77777777" w:rsidR="00A275A2" w:rsidRDefault="00A275A2" w:rsidP="00A275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--------------------------------------------------------------------</w:t>
      </w:r>
    </w:p>
    <w:p w14:paraId="5A4B830A" w14:textId="77777777" w:rsidR="00A275A2" w:rsidRPr="00F148EC" w:rsidRDefault="00A275A2" w:rsidP="00A275A2">
      <w:pPr>
        <w:autoSpaceDE w:val="0"/>
        <w:autoSpaceDN w:val="0"/>
        <w:adjustRightInd w:val="0"/>
        <w:spacing w:after="0" w:line="240" w:lineRule="auto"/>
        <w:ind w:left="1440"/>
        <w:rPr>
          <w:lang w:val="es-E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Teléfono:</w:t>
      </w:r>
    </w:p>
    <w:p w14:paraId="1DEEFA5D" w14:textId="77777777" w:rsidR="00A275A2" w:rsidRPr="00F148EC" w:rsidRDefault="00A275A2" w:rsidP="00A275A2">
      <w:pPr>
        <w:autoSpaceDE w:val="0"/>
        <w:autoSpaceDN w:val="0"/>
        <w:adjustRightInd w:val="0"/>
        <w:spacing w:after="0" w:line="240" w:lineRule="auto"/>
        <w:ind w:left="1440"/>
        <w:rPr>
          <w:lang w:val="es-E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Móvil:</w:t>
      </w:r>
    </w:p>
    <w:p w14:paraId="7407928E" w14:textId="77777777" w:rsidR="00A275A2" w:rsidRDefault="00A275A2" w:rsidP="00A275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</w:p>
    <w:p w14:paraId="618E4A72" w14:textId="77777777" w:rsidR="00A275A2" w:rsidRDefault="00A275A2" w:rsidP="00A275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Correo Electrónico</w:t>
      </w:r>
    </w:p>
    <w:p w14:paraId="2ACAD0CE" w14:textId="77777777" w:rsidR="00A275A2" w:rsidRDefault="00A275A2" w:rsidP="00A275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--------------------------------------------------------------------</w:t>
      </w:r>
    </w:p>
    <w:p w14:paraId="41B93D10" w14:textId="77777777" w:rsidR="00A275A2" w:rsidRPr="00F148EC" w:rsidRDefault="00A275A2" w:rsidP="00A275A2">
      <w:pPr>
        <w:autoSpaceDE w:val="0"/>
        <w:autoSpaceDN w:val="0"/>
        <w:adjustRightInd w:val="0"/>
        <w:spacing w:after="0" w:line="240" w:lineRule="auto"/>
        <w:ind w:left="1440"/>
        <w:rPr>
          <w:lang w:val="es-E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s-ES"/>
        </w:rPr>
        <w:t>correo:</w:t>
      </w:r>
    </w:p>
    <w:p w14:paraId="1EA59AD2" w14:textId="77777777" w:rsidR="00A275A2" w:rsidRDefault="00A275A2" w:rsidP="00D902AC">
      <w:pPr>
        <w:ind w:left="720"/>
        <w:rPr>
          <w:noProof/>
          <w:lang w:val="es-ES"/>
        </w:rPr>
      </w:pPr>
    </w:p>
    <w:sectPr w:rsidR="00A275A2" w:rsidSect="00150D5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F1031" w14:textId="77777777" w:rsidR="00C9692D" w:rsidRDefault="00C9692D" w:rsidP="005D7632">
      <w:pPr>
        <w:spacing w:after="0" w:line="240" w:lineRule="auto"/>
      </w:pPr>
      <w:r>
        <w:separator/>
      </w:r>
    </w:p>
  </w:endnote>
  <w:endnote w:type="continuationSeparator" w:id="0">
    <w:p w14:paraId="2DC9F50F" w14:textId="77777777" w:rsidR="00C9692D" w:rsidRDefault="00C9692D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B419D" w14:textId="77777777" w:rsidR="00AE7877" w:rsidRDefault="00A567FE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932BDC1" wp14:editId="0AA66E6E">
              <wp:simplePos x="0" y="0"/>
              <wp:positionH relativeFrom="page">
                <wp:posOffset>903605</wp:posOffset>
              </wp:positionH>
              <wp:positionV relativeFrom="page">
                <wp:posOffset>9153524</wp:posOffset>
              </wp:positionV>
              <wp:extent cx="5943600" cy="0"/>
              <wp:effectExtent l="0" t="0" r="19050" b="19050"/>
              <wp:wrapNone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BDDB94" id="Conector recto 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71.15pt,720.75pt" to="539.15pt,7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" strokecolor="#4472c4 [3208]" strokeweight="1pt">
              <v:stroke joinstyle="miter"/>
              <o:lock v:ext="edit" shapetype="f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2C178" w14:textId="77777777" w:rsidR="00C9692D" w:rsidRDefault="00C9692D" w:rsidP="005D7632">
      <w:pPr>
        <w:spacing w:after="0" w:line="240" w:lineRule="auto"/>
      </w:pPr>
      <w:r>
        <w:separator/>
      </w:r>
    </w:p>
  </w:footnote>
  <w:footnote w:type="continuationSeparator" w:id="0">
    <w:p w14:paraId="34BE3386" w14:textId="77777777" w:rsidR="00C9692D" w:rsidRDefault="00C9692D" w:rsidP="005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50996" w14:textId="77777777" w:rsidR="00AE7877" w:rsidRDefault="00A567FE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3FC4EB3" wp14:editId="61642029">
              <wp:simplePos x="0" y="0"/>
              <wp:positionH relativeFrom="column">
                <wp:align>center</wp:align>
              </wp:positionH>
              <wp:positionV relativeFrom="page">
                <wp:posOffset>914399</wp:posOffset>
              </wp:positionV>
              <wp:extent cx="5943600" cy="0"/>
              <wp:effectExtent l="0" t="0" r="19050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1834E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page;mso-width-percent:0;mso-height-percent:0;mso-width-relative:margin;mso-height-relative:page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" strokecolor="#4472c4 [3208]" strokeweight="1pt">
              <v:stroke joinstyle="miter"/>
              <o:lock v:ext="edit" shapetype="f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607EF"/>
    <w:multiLevelType w:val="hybridMultilevel"/>
    <w:tmpl w:val="1A50ECDE"/>
    <w:lvl w:ilvl="0" w:tplc="0C0A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1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80FD0"/>
    <w:multiLevelType w:val="hybridMultilevel"/>
    <w:tmpl w:val="C7A4526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D8"/>
    <w:rsid w:val="000304E7"/>
    <w:rsid w:val="000377C6"/>
    <w:rsid w:val="000450DB"/>
    <w:rsid w:val="00054B1E"/>
    <w:rsid w:val="00067C15"/>
    <w:rsid w:val="00067F99"/>
    <w:rsid w:val="000823F1"/>
    <w:rsid w:val="0008741E"/>
    <w:rsid w:val="00096D5F"/>
    <w:rsid w:val="000A1E87"/>
    <w:rsid w:val="000A1F67"/>
    <w:rsid w:val="000A2F59"/>
    <w:rsid w:val="000A5483"/>
    <w:rsid w:val="000A7164"/>
    <w:rsid w:val="000C6969"/>
    <w:rsid w:val="000D1713"/>
    <w:rsid w:val="00105274"/>
    <w:rsid w:val="00105980"/>
    <w:rsid w:val="00113042"/>
    <w:rsid w:val="001303DF"/>
    <w:rsid w:val="00144363"/>
    <w:rsid w:val="001466BE"/>
    <w:rsid w:val="00150D59"/>
    <w:rsid w:val="0016766E"/>
    <w:rsid w:val="00183022"/>
    <w:rsid w:val="00190080"/>
    <w:rsid w:val="001951FB"/>
    <w:rsid w:val="00195966"/>
    <w:rsid w:val="001A5789"/>
    <w:rsid w:val="001B27AE"/>
    <w:rsid w:val="001B74D7"/>
    <w:rsid w:val="001C2D5E"/>
    <w:rsid w:val="001E0D5F"/>
    <w:rsid w:val="001E73C2"/>
    <w:rsid w:val="001F650F"/>
    <w:rsid w:val="002063DB"/>
    <w:rsid w:val="0021564D"/>
    <w:rsid w:val="0022288A"/>
    <w:rsid w:val="00231D34"/>
    <w:rsid w:val="00245D79"/>
    <w:rsid w:val="00246376"/>
    <w:rsid w:val="002540DF"/>
    <w:rsid w:val="002577F2"/>
    <w:rsid w:val="0026660B"/>
    <w:rsid w:val="00273043"/>
    <w:rsid w:val="0027653A"/>
    <w:rsid w:val="00286846"/>
    <w:rsid w:val="002B1618"/>
    <w:rsid w:val="002B3C72"/>
    <w:rsid w:val="002C1721"/>
    <w:rsid w:val="002C28B4"/>
    <w:rsid w:val="002C67AD"/>
    <w:rsid w:val="002C7D60"/>
    <w:rsid w:val="002D7336"/>
    <w:rsid w:val="002E3264"/>
    <w:rsid w:val="003002B0"/>
    <w:rsid w:val="0030442C"/>
    <w:rsid w:val="0030791B"/>
    <w:rsid w:val="00314055"/>
    <w:rsid w:val="003140BA"/>
    <w:rsid w:val="00330CB9"/>
    <w:rsid w:val="003325EF"/>
    <w:rsid w:val="0033452D"/>
    <w:rsid w:val="00337CC0"/>
    <w:rsid w:val="00365038"/>
    <w:rsid w:val="00372C39"/>
    <w:rsid w:val="00376011"/>
    <w:rsid w:val="00380552"/>
    <w:rsid w:val="00382662"/>
    <w:rsid w:val="00387286"/>
    <w:rsid w:val="00392924"/>
    <w:rsid w:val="00392B72"/>
    <w:rsid w:val="00397D45"/>
    <w:rsid w:val="003A30D3"/>
    <w:rsid w:val="003B75A6"/>
    <w:rsid w:val="003C03D6"/>
    <w:rsid w:val="003C44C4"/>
    <w:rsid w:val="003E1E96"/>
    <w:rsid w:val="003E4AD8"/>
    <w:rsid w:val="003E54ED"/>
    <w:rsid w:val="003F04D8"/>
    <w:rsid w:val="003F1A3B"/>
    <w:rsid w:val="00402679"/>
    <w:rsid w:val="004064E8"/>
    <w:rsid w:val="00414B47"/>
    <w:rsid w:val="0041733F"/>
    <w:rsid w:val="004242A2"/>
    <w:rsid w:val="004255F8"/>
    <w:rsid w:val="004410C3"/>
    <w:rsid w:val="00446C5F"/>
    <w:rsid w:val="0045343F"/>
    <w:rsid w:val="004727EE"/>
    <w:rsid w:val="00472B47"/>
    <w:rsid w:val="004821E4"/>
    <w:rsid w:val="00483797"/>
    <w:rsid w:val="00493918"/>
    <w:rsid w:val="004A0E8C"/>
    <w:rsid w:val="004A1B38"/>
    <w:rsid w:val="004C17AC"/>
    <w:rsid w:val="004C547D"/>
    <w:rsid w:val="004C5957"/>
    <w:rsid w:val="004D23A5"/>
    <w:rsid w:val="004D5270"/>
    <w:rsid w:val="004E05F4"/>
    <w:rsid w:val="004E359C"/>
    <w:rsid w:val="0050750E"/>
    <w:rsid w:val="00507BA6"/>
    <w:rsid w:val="005165C9"/>
    <w:rsid w:val="00516A0F"/>
    <w:rsid w:val="00522E5C"/>
    <w:rsid w:val="00532B95"/>
    <w:rsid w:val="00555CCB"/>
    <w:rsid w:val="00557F2D"/>
    <w:rsid w:val="00562C0C"/>
    <w:rsid w:val="00565FB2"/>
    <w:rsid w:val="00582FE0"/>
    <w:rsid w:val="00592B73"/>
    <w:rsid w:val="005930EB"/>
    <w:rsid w:val="005A5658"/>
    <w:rsid w:val="005C2CAF"/>
    <w:rsid w:val="005C6C5E"/>
    <w:rsid w:val="005D0967"/>
    <w:rsid w:val="005D5338"/>
    <w:rsid w:val="005D7632"/>
    <w:rsid w:val="005F306D"/>
    <w:rsid w:val="005F562E"/>
    <w:rsid w:val="00605A0F"/>
    <w:rsid w:val="00610E88"/>
    <w:rsid w:val="00613E78"/>
    <w:rsid w:val="006149FB"/>
    <w:rsid w:val="00616104"/>
    <w:rsid w:val="0061640B"/>
    <w:rsid w:val="00623B06"/>
    <w:rsid w:val="006315A0"/>
    <w:rsid w:val="00650D09"/>
    <w:rsid w:val="00651D93"/>
    <w:rsid w:val="00660317"/>
    <w:rsid w:val="00661078"/>
    <w:rsid w:val="0066494D"/>
    <w:rsid w:val="00681388"/>
    <w:rsid w:val="00683B4C"/>
    <w:rsid w:val="006B3DC9"/>
    <w:rsid w:val="006C6637"/>
    <w:rsid w:val="006C76C5"/>
    <w:rsid w:val="006D3BBA"/>
    <w:rsid w:val="006D5150"/>
    <w:rsid w:val="006D52CE"/>
    <w:rsid w:val="006E5BA4"/>
    <w:rsid w:val="007049D8"/>
    <w:rsid w:val="007111A4"/>
    <w:rsid w:val="00717257"/>
    <w:rsid w:val="007229CC"/>
    <w:rsid w:val="00724751"/>
    <w:rsid w:val="007428F9"/>
    <w:rsid w:val="00745521"/>
    <w:rsid w:val="007531C0"/>
    <w:rsid w:val="00762950"/>
    <w:rsid w:val="00762F9A"/>
    <w:rsid w:val="00770A3B"/>
    <w:rsid w:val="007743F3"/>
    <w:rsid w:val="00774D02"/>
    <w:rsid w:val="00775890"/>
    <w:rsid w:val="00780912"/>
    <w:rsid w:val="0078436C"/>
    <w:rsid w:val="00793F6A"/>
    <w:rsid w:val="00796E44"/>
    <w:rsid w:val="007A27C5"/>
    <w:rsid w:val="007C2687"/>
    <w:rsid w:val="007C2719"/>
    <w:rsid w:val="007C28EC"/>
    <w:rsid w:val="007D5B98"/>
    <w:rsid w:val="007E3E60"/>
    <w:rsid w:val="007F0B4C"/>
    <w:rsid w:val="007F2F12"/>
    <w:rsid w:val="007F6F4E"/>
    <w:rsid w:val="00801FF9"/>
    <w:rsid w:val="00802B1C"/>
    <w:rsid w:val="008036EF"/>
    <w:rsid w:val="008074AC"/>
    <w:rsid w:val="008102F5"/>
    <w:rsid w:val="008129BC"/>
    <w:rsid w:val="00817202"/>
    <w:rsid w:val="00821199"/>
    <w:rsid w:val="00824863"/>
    <w:rsid w:val="0084401D"/>
    <w:rsid w:val="0084603E"/>
    <w:rsid w:val="00846635"/>
    <w:rsid w:val="00850ED8"/>
    <w:rsid w:val="00856563"/>
    <w:rsid w:val="00863A88"/>
    <w:rsid w:val="00885DF0"/>
    <w:rsid w:val="008932AE"/>
    <w:rsid w:val="00893AD8"/>
    <w:rsid w:val="008A11FC"/>
    <w:rsid w:val="008A7E25"/>
    <w:rsid w:val="008B3EAF"/>
    <w:rsid w:val="008B4C63"/>
    <w:rsid w:val="008C250D"/>
    <w:rsid w:val="008E5195"/>
    <w:rsid w:val="008E7307"/>
    <w:rsid w:val="008F6559"/>
    <w:rsid w:val="00902A44"/>
    <w:rsid w:val="00906B72"/>
    <w:rsid w:val="0091143F"/>
    <w:rsid w:val="00911C8B"/>
    <w:rsid w:val="009137D1"/>
    <w:rsid w:val="00913B20"/>
    <w:rsid w:val="00913E92"/>
    <w:rsid w:val="00931486"/>
    <w:rsid w:val="009401E1"/>
    <w:rsid w:val="0094424E"/>
    <w:rsid w:val="00950A88"/>
    <w:rsid w:val="00957770"/>
    <w:rsid w:val="00957E26"/>
    <w:rsid w:val="00981034"/>
    <w:rsid w:val="00986139"/>
    <w:rsid w:val="009962B5"/>
    <w:rsid w:val="009A51F7"/>
    <w:rsid w:val="009B5F74"/>
    <w:rsid w:val="009C1BE7"/>
    <w:rsid w:val="009C364E"/>
    <w:rsid w:val="009D5E37"/>
    <w:rsid w:val="009E6F89"/>
    <w:rsid w:val="009E7C7B"/>
    <w:rsid w:val="009F39B2"/>
    <w:rsid w:val="009F6726"/>
    <w:rsid w:val="00A138E7"/>
    <w:rsid w:val="00A1415B"/>
    <w:rsid w:val="00A14CC3"/>
    <w:rsid w:val="00A16042"/>
    <w:rsid w:val="00A275A2"/>
    <w:rsid w:val="00A30D91"/>
    <w:rsid w:val="00A3185B"/>
    <w:rsid w:val="00A41615"/>
    <w:rsid w:val="00A461CB"/>
    <w:rsid w:val="00A567FE"/>
    <w:rsid w:val="00A6514B"/>
    <w:rsid w:val="00A70094"/>
    <w:rsid w:val="00A8186C"/>
    <w:rsid w:val="00A84F83"/>
    <w:rsid w:val="00A90BC8"/>
    <w:rsid w:val="00AA5141"/>
    <w:rsid w:val="00AA588A"/>
    <w:rsid w:val="00AA6CF8"/>
    <w:rsid w:val="00AB0CD4"/>
    <w:rsid w:val="00AB38AD"/>
    <w:rsid w:val="00AE7877"/>
    <w:rsid w:val="00AE7D8E"/>
    <w:rsid w:val="00AF1C5B"/>
    <w:rsid w:val="00AF2FCE"/>
    <w:rsid w:val="00AF48C9"/>
    <w:rsid w:val="00AF5A11"/>
    <w:rsid w:val="00B02D47"/>
    <w:rsid w:val="00B059B7"/>
    <w:rsid w:val="00B06ED3"/>
    <w:rsid w:val="00B206C1"/>
    <w:rsid w:val="00B351B5"/>
    <w:rsid w:val="00B5249E"/>
    <w:rsid w:val="00B6300E"/>
    <w:rsid w:val="00B64DCF"/>
    <w:rsid w:val="00B7070A"/>
    <w:rsid w:val="00B73978"/>
    <w:rsid w:val="00B82CBE"/>
    <w:rsid w:val="00B90768"/>
    <w:rsid w:val="00BA2407"/>
    <w:rsid w:val="00BA65BE"/>
    <w:rsid w:val="00BB566E"/>
    <w:rsid w:val="00BC30D9"/>
    <w:rsid w:val="00BC4AAA"/>
    <w:rsid w:val="00BD69EA"/>
    <w:rsid w:val="00BE09B2"/>
    <w:rsid w:val="00BE1B54"/>
    <w:rsid w:val="00BE5A86"/>
    <w:rsid w:val="00C00D9F"/>
    <w:rsid w:val="00C121EC"/>
    <w:rsid w:val="00C332F1"/>
    <w:rsid w:val="00C449F1"/>
    <w:rsid w:val="00C52D11"/>
    <w:rsid w:val="00C6479F"/>
    <w:rsid w:val="00C73B04"/>
    <w:rsid w:val="00C82D37"/>
    <w:rsid w:val="00C86BB9"/>
    <w:rsid w:val="00C9021C"/>
    <w:rsid w:val="00C91235"/>
    <w:rsid w:val="00C9692D"/>
    <w:rsid w:val="00CB26C3"/>
    <w:rsid w:val="00CB7F84"/>
    <w:rsid w:val="00CD06B5"/>
    <w:rsid w:val="00CE2A30"/>
    <w:rsid w:val="00CF6562"/>
    <w:rsid w:val="00D04C5A"/>
    <w:rsid w:val="00D2448D"/>
    <w:rsid w:val="00D247CB"/>
    <w:rsid w:val="00D27A2F"/>
    <w:rsid w:val="00D32BC8"/>
    <w:rsid w:val="00D34A9B"/>
    <w:rsid w:val="00D54079"/>
    <w:rsid w:val="00D55804"/>
    <w:rsid w:val="00D65AF6"/>
    <w:rsid w:val="00D71433"/>
    <w:rsid w:val="00D74CB8"/>
    <w:rsid w:val="00D76667"/>
    <w:rsid w:val="00D7683F"/>
    <w:rsid w:val="00D818D9"/>
    <w:rsid w:val="00D824F4"/>
    <w:rsid w:val="00D855F2"/>
    <w:rsid w:val="00D86AE6"/>
    <w:rsid w:val="00D902AC"/>
    <w:rsid w:val="00DA087C"/>
    <w:rsid w:val="00DA3F83"/>
    <w:rsid w:val="00DA51CC"/>
    <w:rsid w:val="00DB4FEB"/>
    <w:rsid w:val="00DD0C79"/>
    <w:rsid w:val="00DE2682"/>
    <w:rsid w:val="00DE2B45"/>
    <w:rsid w:val="00DF6C02"/>
    <w:rsid w:val="00E0149F"/>
    <w:rsid w:val="00E1107A"/>
    <w:rsid w:val="00E21358"/>
    <w:rsid w:val="00E46A34"/>
    <w:rsid w:val="00E509F3"/>
    <w:rsid w:val="00E51389"/>
    <w:rsid w:val="00E53299"/>
    <w:rsid w:val="00E6276F"/>
    <w:rsid w:val="00E7474E"/>
    <w:rsid w:val="00E74F5D"/>
    <w:rsid w:val="00EA44D6"/>
    <w:rsid w:val="00EB37E8"/>
    <w:rsid w:val="00EB4B7B"/>
    <w:rsid w:val="00EB59E8"/>
    <w:rsid w:val="00EC3A27"/>
    <w:rsid w:val="00EC5507"/>
    <w:rsid w:val="00ED56E7"/>
    <w:rsid w:val="00ED63EA"/>
    <w:rsid w:val="00EE0B5D"/>
    <w:rsid w:val="00EE13AA"/>
    <w:rsid w:val="00EE6358"/>
    <w:rsid w:val="00EE7307"/>
    <w:rsid w:val="00EF205F"/>
    <w:rsid w:val="00EF5E2E"/>
    <w:rsid w:val="00F015AF"/>
    <w:rsid w:val="00F148EC"/>
    <w:rsid w:val="00F2090E"/>
    <w:rsid w:val="00F2423C"/>
    <w:rsid w:val="00F251EA"/>
    <w:rsid w:val="00F300ED"/>
    <w:rsid w:val="00F324BB"/>
    <w:rsid w:val="00F329D4"/>
    <w:rsid w:val="00F416D5"/>
    <w:rsid w:val="00F465A1"/>
    <w:rsid w:val="00F6156F"/>
    <w:rsid w:val="00F751A9"/>
    <w:rsid w:val="00F777EA"/>
    <w:rsid w:val="00F81FF8"/>
    <w:rsid w:val="00F85143"/>
    <w:rsid w:val="00F94746"/>
    <w:rsid w:val="00FB0FDC"/>
    <w:rsid w:val="00FC53D2"/>
    <w:rsid w:val="00FC65FA"/>
    <w:rsid w:val="00FE0F0E"/>
    <w:rsid w:val="00FE1A9F"/>
    <w:rsid w:val="00FE2366"/>
    <w:rsid w:val="00F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E234C"/>
  <w15:docId w15:val="{38B92ACD-DD81-4A08-85F9-96A54268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912"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rsid w:val="005D7632"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0D59"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50D59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0D59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5D7632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150D5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</w:rPr>
  </w:style>
  <w:style w:type="paragraph" w:styleId="Prrafodelista">
    <w:name w:val="List Paragraph"/>
    <w:basedOn w:val="Normal"/>
    <w:link w:val="PrrafodelistaCar"/>
    <w:uiPriority w:val="34"/>
    <w:qFormat/>
    <w:rsid w:val="00150D59"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</w:rPr>
  </w:style>
  <w:style w:type="character" w:styleId="Hipervnculo">
    <w:name w:val="Hyperlink"/>
    <w:basedOn w:val="Fuentedeprrafopredeter"/>
    <w:uiPriority w:val="99"/>
    <w:unhideWhenUsed/>
    <w:rsid w:val="00150D59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50D59"/>
    <w:rPr>
      <w:rFonts w:eastAsia="MS Mincho"/>
      <w:color w:val="404040" w:themeColor="text1" w:themeTint="BF"/>
      <w:kern w:val="20"/>
      <w:szCs w:val="18"/>
      <w:lang w:eastAsia="ja-JP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0D59"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0D59"/>
    <w:rPr>
      <w:rFonts w:ascii="Arial" w:eastAsia="MS Mincho" w:hAnsi="Arial" w:cs="Arial"/>
      <w:color w:val="484848"/>
      <w:kern w:val="20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150D59"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150D59"/>
    <w:rPr>
      <w:b/>
      <w:b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150D59"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rsid w:val="00150D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Tabladelista4nfasis11">
    <w:name w:val="Tabla de lista 4: énfasis 11"/>
    <w:basedOn w:val="Tablanormal"/>
    <w:uiPriority w:val="49"/>
    <w:rsid w:val="00150D5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ciones">
    <w:name w:val="Instrucciones"/>
    <w:basedOn w:val="Normal"/>
    <w:link w:val="InstruccionesCar"/>
    <w:qFormat/>
    <w:rsid w:val="00BB566E"/>
    <w:rPr>
      <w:lang w:eastAsia="ja-JP"/>
    </w:rPr>
  </w:style>
  <w:style w:type="character" w:customStyle="1" w:styleId="InstruccionesCar">
    <w:name w:val="Instrucciones Car"/>
    <w:basedOn w:val="Fuentedeprrafopredeter"/>
    <w:link w:val="Instrucciones"/>
    <w:rsid w:val="00BB566E"/>
    <w:rPr>
      <w:color w:val="595959" w:themeColor="text1" w:themeTint="A6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1E96"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1E96"/>
    <w:rPr>
      <w:rFonts w:ascii="Arial" w:eastAsia="MS Mincho" w:hAnsi="Arial" w:cs="Arial"/>
      <w:b/>
      <w:bCs/>
      <w:color w:val="484848"/>
      <w:kern w:val="2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E9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632"/>
  </w:style>
  <w:style w:type="paragraph" w:styleId="Piedepgina">
    <w:name w:val="footer"/>
    <w:basedOn w:val="Normal"/>
    <w:link w:val="PiedepginaCar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632"/>
  </w:style>
  <w:style w:type="character" w:styleId="Hipervnculovisitado">
    <w:name w:val="FollowedHyperlink"/>
    <w:basedOn w:val="Fuentedeprrafopredeter"/>
    <w:uiPriority w:val="99"/>
    <w:semiHidden/>
    <w:unhideWhenUsed/>
    <w:rsid w:val="00054B1E"/>
    <w:rPr>
      <w:color w:val="954F72" w:themeColor="followedHyperlink"/>
      <w:u w:val="single"/>
    </w:rPr>
  </w:style>
  <w:style w:type="character" w:customStyle="1" w:styleId="IUCar">
    <w:name w:val="IU Car"/>
    <w:basedOn w:val="Fuentedeprrafopredeter"/>
    <w:link w:val="IU"/>
    <w:locked/>
    <w:rsid w:val="00105274"/>
    <w:rPr>
      <w:b/>
    </w:rPr>
  </w:style>
  <w:style w:type="paragraph" w:customStyle="1" w:styleId="IU">
    <w:name w:val="IU"/>
    <w:basedOn w:val="Normal"/>
    <w:link w:val="IUCar"/>
    <w:qFormat/>
    <w:rsid w:val="00105274"/>
    <w:rPr>
      <w:b/>
      <w:color w:val="auto"/>
    </w:rPr>
  </w:style>
  <w:style w:type="table" w:styleId="Tablaconcuadrcula">
    <w:name w:val="Table Grid"/>
    <w:basedOn w:val="Tablanormal"/>
    <w:uiPriority w:val="39"/>
    <w:rsid w:val="00D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sChar">
    <w:name w:val="Instructions Char"/>
    <w:basedOn w:val="Fuentedeprrafopredeter"/>
    <w:link w:val="Instructions"/>
    <w:rsid w:val="00796E44"/>
    <w:rPr>
      <w:color w:val="595959" w:themeColor="text1" w:themeTint="A6"/>
      <w:lang w:eastAsia="ja-JP"/>
    </w:rPr>
  </w:style>
  <w:style w:type="paragraph" w:customStyle="1" w:styleId="Instructions">
    <w:name w:val="Instructions"/>
    <w:basedOn w:val="Normal"/>
    <w:link w:val="InstructionsChar"/>
    <w:qFormat/>
    <w:rsid w:val="00796E44"/>
    <w:rPr>
      <w:lang w:eastAsia="ja-JP"/>
    </w:rPr>
  </w:style>
  <w:style w:type="paragraph" w:styleId="Revisin">
    <w:name w:val="Revision"/>
    <w:hidden/>
    <w:uiPriority w:val="99"/>
    <w:semiHidden/>
    <w:rsid w:val="00ED56E7"/>
    <w:pPr>
      <w:spacing w:after="0" w:line="240" w:lineRule="auto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chileautos.c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lvaro\AppData\Roaming\Microsoft\Templates\Bienvenido%20a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972933-F2CB-41EC-BF39-5A515D97C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Word.dotx</Template>
  <TotalTime>1531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</dc:creator>
  <cp:keywords/>
  <cp:lastModifiedBy>Álvaro Emparán</cp:lastModifiedBy>
  <cp:revision>474</cp:revision>
  <dcterms:created xsi:type="dcterms:W3CDTF">2017-05-18T17:40:00Z</dcterms:created>
  <dcterms:modified xsi:type="dcterms:W3CDTF">2017-08-29T13:45:00Z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