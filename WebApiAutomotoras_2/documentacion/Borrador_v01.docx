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4BE27A05">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461074F6"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eficas un sin número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7E1724A8" w14:textId="77777777" w:rsidR="00A8186C" w:rsidRPr="00DE2B45" w:rsidRDefault="003E4AD8" w:rsidP="00A8186C">
      <w:pPr>
        <w:pStyle w:val="Ttulo1"/>
        <w:numPr>
          <w:ilvl w:val="0"/>
          <w:numId w:val="2"/>
        </w:numPr>
        <w:ind w:left="630"/>
        <w:rPr>
          <w:lang w:val="es-ES"/>
          <w14:ligatures w14:val="standard"/>
          <w14:numForm w14:val="oldStyle"/>
        </w:rPr>
      </w:pPr>
      <w:r>
        <w:rPr>
          <w:lang w:val="es-ES"/>
          <w14:ligatures w14:val="standard"/>
          <w14:numForm w14:val="oldStyle"/>
        </w:rPr>
        <w:t>Uso de XML</w:t>
      </w:r>
    </w:p>
    <w:p w14:paraId="58E63B17" w14:textId="4F45CA17"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78F1A597"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9D00C4B"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37EA5382"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lastRenderedPageBreak/>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Pr>
          <w:rFonts w:ascii="Consolas" w:hAnsi="Consolas" w:cs="Consolas"/>
          <w:color w:val="0000FF"/>
          <w:sz w:val="19"/>
          <w:szCs w:val="19"/>
          <w:lang w:val="es-ES"/>
        </w:rPr>
        <w:t>CATEGORÍA</w:t>
      </w:r>
      <w:r>
        <w:rPr>
          <w:rFonts w:ascii="Consolas" w:hAnsi="Consolas" w:cs="Consolas"/>
          <w:color w:val="0000FF"/>
          <w:sz w:val="19"/>
          <w:szCs w:val="19"/>
          <w:lang w:val="es-ES"/>
        </w:rPr>
        <w:t>”</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w:t>
      </w:r>
      <w:r>
        <w:rPr>
          <w:rFonts w:ascii="Consolas" w:hAnsi="Consolas" w:cs="Consolas"/>
          <w:color w:val="000000"/>
          <w:sz w:val="19"/>
          <w:szCs w:val="19"/>
          <w:lang w:val="es-ES"/>
        </w:rPr>
        <w:t>categoría</w:t>
      </w:r>
      <w:r>
        <w:rPr>
          <w:rFonts w:ascii="Consolas" w:hAnsi="Consolas" w:cs="Consolas"/>
          <w:color w:val="000000"/>
          <w:sz w:val="19"/>
          <w:szCs w:val="19"/>
          <w:lang w:val="es-ES"/>
        </w:rPr>
        <w:t xml:space="preserve"> </w:t>
      </w:r>
      <w:r>
        <w:rPr>
          <w:rFonts w:ascii="Consolas" w:hAnsi="Consolas" w:cs="Consolas"/>
          <w:color w:val="000000"/>
          <w:sz w:val="19"/>
          <w:szCs w:val="19"/>
          <w:lang w:val="es-ES"/>
        </w:rPr>
        <w:t>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lastRenderedPageBreak/>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7CF3654A"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646A0CDD"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tipodireccion</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SA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r>
        <w:rPr>
          <w:rFonts w:ascii="Consolas" w:hAnsi="Consolas" w:cs="Consolas"/>
          <w:color w:val="A31515"/>
          <w:sz w:val="19"/>
          <w:szCs w:val="19"/>
          <w:lang w:val="es-ES"/>
        </w:rPr>
        <w:t>tipodireccion</w:t>
      </w:r>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w:t>
      </w:r>
      <w:r w:rsidR="00BC30D9" w:rsidRPr="00BC30D9">
        <w:rPr>
          <w:rFonts w:ascii="Consolas" w:hAnsi="Consolas" w:cs="Consolas"/>
          <w:color w:val="000000"/>
          <w:sz w:val="19"/>
          <w:szCs w:val="19"/>
          <w:lang w:val="es-ES"/>
        </w:rPr>
        <w:lastRenderedPageBreak/>
        <w:t>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20C01B50" w14:textId="3F195A8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720E19F" w14:textId="77777777" w:rsidR="00522E5C" w:rsidRDefault="00522E5C" w:rsidP="0050750E">
      <w:pPr>
        <w:autoSpaceDE w:val="0"/>
        <w:autoSpaceDN w:val="0"/>
        <w:adjustRightInd w:val="0"/>
        <w:spacing w:after="0" w:line="240" w:lineRule="auto"/>
        <w:ind w:left="1440"/>
        <w:rPr>
          <w:rFonts w:ascii="Consolas" w:hAnsi="Consolas" w:cs="Consolas"/>
          <w:color w:val="0000FF"/>
          <w:sz w:val="19"/>
          <w:szCs w:val="19"/>
          <w:lang w:val="es-ES"/>
        </w:rPr>
      </w:pPr>
    </w:p>
    <w:p w14:paraId="33FAC51E"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3668D97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6F6C0565"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04E47EF1" w14:textId="33E5F878" w:rsidR="0050750E" w:rsidRPr="0050750E" w:rsidRDefault="00522E5C" w:rsidP="0050750E">
      <w:pPr>
        <w:autoSpaceDE w:val="0"/>
        <w:autoSpaceDN w:val="0"/>
        <w:adjustRightInd w:val="0"/>
        <w:spacing w:after="0" w:line="240" w:lineRule="auto"/>
        <w:ind w:left="1440"/>
        <w:rPr>
          <w:rFonts w:ascii="Consolas" w:hAnsi="Consolas" w:cs="Consolas"/>
          <w:color w:val="000000"/>
          <w:sz w:val="19"/>
          <w:szCs w:val="19"/>
        </w:rPr>
      </w:pPr>
      <w:r w:rsidRPr="00522E5C">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p>
    <w:p w14:paraId="6EA307AC" w14:textId="44EA6E48" w:rsidR="0050750E" w:rsidRPr="00522E5C" w:rsidRDefault="0050750E" w:rsidP="00522E5C">
      <w:pPr>
        <w:autoSpaceDE w:val="0"/>
        <w:autoSpaceDN w:val="0"/>
        <w:adjustRightInd w:val="0"/>
        <w:spacing w:after="0" w:line="240" w:lineRule="auto"/>
        <w:rPr>
          <w:rFonts w:ascii="Consolas" w:hAnsi="Consolas" w:cs="Consolas"/>
          <w:color w:val="000000"/>
          <w:sz w:val="19"/>
          <w:szCs w:val="19"/>
        </w:rPr>
      </w:pPr>
    </w:p>
    <w:p w14:paraId="1375B727" w14:textId="77777777" w:rsidR="00150D59" w:rsidRPr="002C67AD" w:rsidRDefault="003E4AD8" w:rsidP="00D902AC">
      <w:pPr>
        <w:pStyle w:val="Ttulo1"/>
        <w:numPr>
          <w:ilvl w:val="0"/>
          <w:numId w:val="2"/>
        </w:numPr>
        <w:ind w:left="630"/>
        <w:rPr>
          <w:noProof/>
          <w:lang w:val="es-ES"/>
        </w:rPr>
      </w:pPr>
      <w:bookmarkStart w:id="1" w:name="_Read_mode"/>
      <w:bookmarkEnd w:id="1"/>
      <w:r>
        <w:rPr>
          <w:rFonts w:ascii="Segoe UI Light" w:hAnsi="Segoe UI Light"/>
          <w:noProof/>
          <w:color w:val="4472C4"/>
          <w:lang w:val="es-ES"/>
        </w:rPr>
        <w:t>Diccionario de Datos (Excel adjunto)</w:t>
      </w:r>
    </w:p>
    <w:p w14:paraId="78895FD9" w14:textId="4B5D0B43" w:rsidR="00681388" w:rsidRDefault="00681388" w:rsidP="00D902AC">
      <w:pPr>
        <w:ind w:left="720"/>
        <w:rPr>
          <w:noProof/>
          <w:lang w:val="es-ES"/>
        </w:rPr>
      </w:pPr>
      <w:r>
        <w:rPr>
          <w:noProof/>
          <w:lang w:val="es-ES"/>
        </w:rPr>
        <w:t>El diccionario</w:t>
      </w:r>
      <w:r w:rsidR="00CE2A30">
        <w:rPr>
          <w:noProof/>
          <w:lang w:val="es-ES"/>
        </w:rPr>
        <w:t xml:space="preserve"> de datos es un documento excel adjunto donde se encuentran registrado el mapeo de datos que deben usados para la publicación de los avisos de la automotora dentro del siti web de Chileautos.cl.</w:t>
      </w:r>
    </w:p>
    <w:p w14:paraId="686FB196" w14:textId="603A4E2B" w:rsidR="00A41615" w:rsidRDefault="00CE2A30" w:rsidP="0091143F">
      <w:pPr>
        <w:ind w:left="720"/>
        <w:rPr>
          <w:noProof/>
          <w:lang w:val="es-ES"/>
        </w:rPr>
      </w:pPr>
      <w:r>
        <w:rPr>
          <w:noProof/>
          <w:lang w:val="es-ES"/>
        </w:rPr>
        <w:t>Dentro de las validaciones, es necesario señalar, que dentro del mencionado excel, hay un apartado, donde es necesario registrar si los datos del vehiculo están o no en el diccionario de datos. De no encontrar datos dentro del diccionario, este campo deber ser llenado con la letra N (no hay registros), y S, si los datos del vehiculo existen en el diccionario de datos.</w:t>
      </w:r>
    </w:p>
    <w:p w14:paraId="1FFCB06E" w14:textId="58EA2010" w:rsidR="00A41615" w:rsidRPr="00796E44" w:rsidRDefault="00A41615" w:rsidP="00D902AC">
      <w:pPr>
        <w:ind w:left="720"/>
        <w:rPr>
          <w:noProof/>
          <w:lang w:val="es-ES"/>
        </w:rPr>
      </w:pPr>
      <w:r>
        <w:rPr>
          <w:noProof/>
          <w:lang w:val="es-ES"/>
        </w:rPr>
        <w:t>Nota: El diccionario de datos es un excel que no puede ser manipulado.</w:t>
      </w:r>
    </w:p>
    <w:p w14:paraId="69EC1B09" w14:textId="5D6EBE27" w:rsidR="002C28B4" w:rsidRPr="00885DF0" w:rsidRDefault="003E4AD8" w:rsidP="004A1B3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 xml:space="preserve">Verificación y </w:t>
      </w:r>
      <w:r w:rsidR="00885DF0">
        <w:rPr>
          <w:rFonts w:ascii="Segoe UI Light" w:hAnsi="Segoe UI Light"/>
          <w:noProof/>
          <w:color w:val="4472C4"/>
          <w:lang w:val="es-ES"/>
        </w:rPr>
        <w:t>Seguridad</w:t>
      </w:r>
      <w:r>
        <w:rPr>
          <w:rFonts w:ascii="Segoe UI Light" w:hAnsi="Segoe UI Light"/>
          <w:noProof/>
          <w:color w:val="4472C4"/>
          <w:lang w:val="es-ES"/>
        </w:rPr>
        <w:t xml:space="preserve"> (</w:t>
      </w:r>
      <w:r w:rsidR="00885DF0">
        <w:rPr>
          <w:rFonts w:ascii="Segoe UI Light" w:hAnsi="Segoe UI Light"/>
          <w:noProof/>
          <w:color w:val="4472C4"/>
          <w:lang w:val="es-ES"/>
        </w:rPr>
        <w:t>x-key</w:t>
      </w:r>
      <w:r>
        <w:rPr>
          <w:rFonts w:ascii="Segoe UI Light" w:hAnsi="Segoe UI Light"/>
          <w:noProof/>
          <w:color w:val="4472C4"/>
          <w:lang w:val="es-ES"/>
        </w:rPr>
        <w:t>)</w:t>
      </w:r>
    </w:p>
    <w:p w14:paraId="393A44E3" w14:textId="5CEE7809" w:rsidR="00846635" w:rsidRDefault="003F04D8" w:rsidP="00D34A9B">
      <w:pPr>
        <w:ind w:left="720"/>
        <w:rPr>
          <w:rFonts w:ascii="Segoe UI Light" w:hAnsi="Segoe UI Light"/>
          <w:noProof/>
          <w:color w:val="4472C4"/>
          <w:lang w:val="es-ES"/>
        </w:rPr>
      </w:pPr>
      <w:r>
        <w:rPr>
          <w:lang w:val="es-ES" w:eastAsia="ja-JP"/>
        </w:rPr>
        <w:t>El registro</w:t>
      </w:r>
      <w:r w:rsidR="0030442C">
        <w:rPr>
          <w:lang w:val="es-ES" w:eastAsia="ja-JP"/>
        </w:rPr>
        <w:t xml:space="preserve"> y proceso de los datos enviados a Chi</w:t>
      </w:r>
      <w:r>
        <w:rPr>
          <w:lang w:val="es-ES" w:eastAsia="ja-JP"/>
        </w:rPr>
        <w:t>leautos.cl por medio del servicio web</w:t>
      </w:r>
      <w:r w:rsidR="0030442C">
        <w:rPr>
          <w:lang w:val="es-ES" w:eastAsia="ja-JP"/>
        </w:rPr>
        <w:t>, posee un campo lla</w:t>
      </w:r>
      <w:r>
        <w:rPr>
          <w:lang w:val="es-ES" w:eastAsia="ja-JP"/>
        </w:rPr>
        <w:t>mado x-key, el cual lleva una c</w:t>
      </w:r>
      <w:r w:rsidR="0030442C">
        <w:rPr>
          <w:lang w:val="es-ES" w:eastAsia="ja-JP"/>
        </w:rPr>
        <w:t>l</w:t>
      </w:r>
      <w:r>
        <w:rPr>
          <w:lang w:val="es-ES" w:eastAsia="ja-JP"/>
        </w:rPr>
        <w:t>a</w:t>
      </w:r>
      <w:r w:rsidR="0030442C">
        <w:rPr>
          <w:lang w:val="es-ES" w:eastAsia="ja-JP"/>
        </w:rPr>
        <w:t xml:space="preserve">ve privada y única para cada </w:t>
      </w:r>
      <w:r w:rsidR="002C7D60">
        <w:rPr>
          <w:lang w:val="es-ES" w:eastAsia="ja-JP"/>
        </w:rPr>
        <w:t>usuario</w:t>
      </w:r>
      <w:r w:rsidR="0030442C">
        <w:rPr>
          <w:lang w:val="es-ES" w:eastAsia="ja-JP"/>
        </w:rPr>
        <w:t xml:space="preserve">. El x-key, es su llave de autenticación dentro de los sistemas de Chileautos.cl. Sin esta llave, sus documentos </w:t>
      </w:r>
      <w:r w:rsidR="00F324BB">
        <w:rPr>
          <w:lang w:val="es-ES" w:eastAsia="ja-JP"/>
        </w:rPr>
        <w:t>serán recha</w:t>
      </w:r>
      <w:r w:rsidR="008E5195">
        <w:rPr>
          <w:lang w:val="es-ES" w:eastAsia="ja-JP"/>
        </w:rPr>
        <w:t>zados, y por consecuencia no serán procesados sus avisos para ser publicados en Chileautos.cl.</w:t>
      </w:r>
      <w:r w:rsidR="00D34A9B">
        <w:rPr>
          <w:lang w:val="es-ES" w:eastAsia="ja-JP"/>
        </w:rPr>
        <w:br/>
      </w:r>
    </w:p>
    <w:p w14:paraId="7F3CDD58" w14:textId="764CEFC5"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bookmarkStart w:id="2" w:name="_GoBack"/>
      <w:bookmarkEnd w:id="2"/>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7C3DC50" w:rsidR="004A0E8C" w:rsidRPr="004A0E8C" w:rsidRDefault="004A0E8C" w:rsidP="004A0E8C">
      <w:pPr>
        <w:autoSpaceDE w:val="0"/>
        <w:autoSpaceDN w:val="0"/>
        <w:adjustRightInd w:val="0"/>
        <w:spacing w:after="0" w:line="240" w:lineRule="auto"/>
        <w:ind w:left="720" w:firstLine="720"/>
        <w:rPr>
          <w:rFonts w:ascii="Consolas" w:hAnsi="Consolas" w:cs="Consolas"/>
          <w:color w:val="0000FF"/>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source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http://</w:t>
      </w:r>
      <w:r w:rsidRPr="004A0E8C">
        <w:rPr>
          <w:rFonts w:ascii="Consolas" w:hAnsi="Consolas" w:cs="Consolas"/>
          <w:color w:val="0000FF"/>
          <w:sz w:val="18"/>
          <w:szCs w:val="18"/>
          <w:lang w:val="es-ES"/>
        </w:rPr>
        <w:t>dominio/nombre_01.jpg</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lang w:val="es-ES"/>
        </w:rPr>
        <w:t>nombre_01.jpg&lt;/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&gt;</w:t>
      </w:r>
    </w:p>
    <w:p w14:paraId="504AB8DA" w14:textId="6FE7B8A2" w:rsidR="004A0E8C" w:rsidRPr="004A0E8C" w:rsidRDefault="004A0E8C" w:rsidP="004A0E8C">
      <w:pPr>
        <w:autoSpaceDE w:val="0"/>
        <w:autoSpaceDN w:val="0"/>
        <w:adjustRightInd w:val="0"/>
        <w:spacing w:after="0" w:line="240" w:lineRule="auto"/>
        <w:ind w:left="1440"/>
        <w:rPr>
          <w:rFonts w:ascii="Consolas" w:hAnsi="Consolas" w:cs="Consolas"/>
          <w:color w:val="0000FF"/>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source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http://dominio/nombre_01.jpg</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 nombre_01.jpg &lt;/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&gt;</w:t>
      </w:r>
    </w:p>
    <w:p w14:paraId="76A64DF4" w14:textId="27A31B4F" w:rsidR="004A0E8C" w:rsidRPr="004A0E8C" w:rsidRDefault="004A0E8C" w:rsidP="004A0E8C">
      <w:pPr>
        <w:autoSpaceDE w:val="0"/>
        <w:autoSpaceDN w:val="0"/>
        <w:adjustRightInd w:val="0"/>
        <w:spacing w:after="0" w:line="240" w:lineRule="auto"/>
        <w:ind w:left="720"/>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lang w:val="es-ES"/>
        </w:rPr>
        <w:tab/>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source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http://dominio/nombre_01.jpg</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 nombre_01.jpg &lt;/</w:t>
      </w:r>
      <w:r w:rsidRPr="004A0E8C">
        <w:rPr>
          <w:rFonts w:ascii="Consolas" w:hAnsi="Consolas" w:cs="Consolas"/>
          <w:color w:val="A31515"/>
          <w:sz w:val="18"/>
          <w:szCs w:val="18"/>
          <w:lang w:val="es-ES"/>
        </w:rPr>
        <w:t>image</w:t>
      </w:r>
      <w:r w:rsidRPr="004A0E8C">
        <w:rPr>
          <w:rFonts w:ascii="Consolas" w:hAnsi="Consolas" w:cs="Consolas"/>
          <w:color w:val="0000FF"/>
          <w:sz w:val="18"/>
          <w:szCs w:val="18"/>
          <w:lang w:val="es-ES"/>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2079949D" w14:textId="3B75B5CF" w:rsidR="00651D93" w:rsidRPr="00D34A9B" w:rsidRDefault="004A0E8C" w:rsidP="004A0E8C">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3AC5124B" w14:textId="77777777" w:rsidR="00150D59" w:rsidRPr="002C67AD" w:rsidRDefault="00A567FE" w:rsidP="007743F3">
      <w:pPr>
        <w:pStyle w:val="Ttulo1"/>
        <w:rPr>
          <w:noProof/>
          <w:lang w:val="es-ES"/>
        </w:rPr>
      </w:pPr>
      <w:r>
        <w:rPr>
          <w:noProof/>
          <w:lang w:val="es-ES" w:eastAsia="es-ES"/>
        </w:rPr>
        <w:lastRenderedPageBreak/>
        <mc:AlternateContent>
          <mc:Choice Requires="wps">
            <w:drawing>
              <wp:anchor distT="4294967295" distB="4294967295" distL="114300" distR="114300" simplePos="0" relativeHeight="251666432" behindDoc="0" locked="0" layoutInCell="1" allowOverlap="1" wp14:anchorId="410884F6" wp14:editId="7EE198EC">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1B3894" id="Conector recto 9" o:spid="_x0000_s1026" style="position:absolute;z-index:25166643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00AF2FCE" w:rsidRPr="002C67AD">
        <w:rPr>
          <w:rFonts w:ascii="Segoe UI Light" w:hAnsi="Segoe UI Light"/>
          <w:noProof/>
          <w:color w:val="4472C4"/>
          <w:lang w:val="es-ES"/>
        </w:rPr>
        <w:t>Más información</w:t>
      </w:r>
    </w:p>
    <w:p w14:paraId="355B87AF" w14:textId="41808612" w:rsidR="00DF6C02" w:rsidRPr="002C67AD" w:rsidRDefault="00A14CC3" w:rsidP="00337CC0">
      <w:pPr>
        <w:ind w:left="720"/>
        <w:rPr>
          <w:lang w:val="es-ES" w:eastAsia="ja-JP"/>
        </w:rPr>
      </w:pPr>
      <w:r>
        <w:rPr>
          <w:lang w:val="es-ES" w:eastAsia="ja-JP"/>
        </w:rPr>
        <w:t>Para may</w:t>
      </w:r>
      <w:r w:rsidR="003325EF">
        <w:rPr>
          <w:lang w:val="es-ES" w:eastAsia="ja-JP"/>
        </w:rPr>
        <w:t>or información debe contactarse</w:t>
      </w:r>
      <w:r w:rsidR="00314055">
        <w:rPr>
          <w:lang w:val="es-ES" w:eastAsia="ja-JP"/>
        </w:rPr>
        <w:t xml:space="preserve"> al departamento de TI de Chileautos SpA</w:t>
      </w:r>
      <w:r w:rsidR="001C2D5E" w:rsidRPr="00AF48C9">
        <w:rPr>
          <w:lang w:val="es-ES" w:eastAsia="ja-JP"/>
        </w:rPr>
        <w:t xml:space="preserve">. </w:t>
      </w:r>
    </w:p>
    <w:sectPr w:rsidR="00DF6C02" w:rsidRPr="002C67AD" w:rsidSect="00150D5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E0E36" w14:textId="77777777" w:rsidR="00950A88" w:rsidRDefault="00950A88" w:rsidP="005D7632">
      <w:pPr>
        <w:spacing w:after="0" w:line="240" w:lineRule="auto"/>
      </w:pPr>
      <w:r>
        <w:separator/>
      </w:r>
    </w:p>
  </w:endnote>
  <w:endnote w:type="continuationSeparator" w:id="0">
    <w:p w14:paraId="6FE1639F" w14:textId="77777777" w:rsidR="00950A88" w:rsidRDefault="00950A88"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937BD" w14:textId="77777777" w:rsidR="00950A88" w:rsidRDefault="00950A88" w:rsidP="005D7632">
      <w:pPr>
        <w:spacing w:after="0" w:line="240" w:lineRule="auto"/>
      </w:pPr>
      <w:r>
        <w:separator/>
      </w:r>
    </w:p>
  </w:footnote>
  <w:footnote w:type="continuationSeparator" w:id="0">
    <w:p w14:paraId="71693361" w14:textId="77777777" w:rsidR="00950A88" w:rsidRDefault="00950A88"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450DB"/>
    <w:rsid w:val="00054B1E"/>
    <w:rsid w:val="00067C15"/>
    <w:rsid w:val="00067F99"/>
    <w:rsid w:val="000823F1"/>
    <w:rsid w:val="0008741E"/>
    <w:rsid w:val="000A1E87"/>
    <w:rsid w:val="000A1F67"/>
    <w:rsid w:val="000A2F59"/>
    <w:rsid w:val="000A5483"/>
    <w:rsid w:val="000D1713"/>
    <w:rsid w:val="00105274"/>
    <w:rsid w:val="00105980"/>
    <w:rsid w:val="00113042"/>
    <w:rsid w:val="001303DF"/>
    <w:rsid w:val="00144363"/>
    <w:rsid w:val="001466BE"/>
    <w:rsid w:val="00150D59"/>
    <w:rsid w:val="0016766E"/>
    <w:rsid w:val="00183022"/>
    <w:rsid w:val="00190080"/>
    <w:rsid w:val="001951FB"/>
    <w:rsid w:val="00195966"/>
    <w:rsid w:val="001A5789"/>
    <w:rsid w:val="001B27AE"/>
    <w:rsid w:val="001C2D5E"/>
    <w:rsid w:val="001E0D5F"/>
    <w:rsid w:val="001E73C2"/>
    <w:rsid w:val="001F650F"/>
    <w:rsid w:val="002063DB"/>
    <w:rsid w:val="0021564D"/>
    <w:rsid w:val="0022288A"/>
    <w:rsid w:val="00231D34"/>
    <w:rsid w:val="00245D79"/>
    <w:rsid w:val="00246376"/>
    <w:rsid w:val="002540DF"/>
    <w:rsid w:val="002577F2"/>
    <w:rsid w:val="0026660B"/>
    <w:rsid w:val="00273043"/>
    <w:rsid w:val="0027653A"/>
    <w:rsid w:val="00286846"/>
    <w:rsid w:val="002B1618"/>
    <w:rsid w:val="002B3C72"/>
    <w:rsid w:val="002C1721"/>
    <w:rsid w:val="002C28B4"/>
    <w:rsid w:val="002C67AD"/>
    <w:rsid w:val="002C7D60"/>
    <w:rsid w:val="002D7336"/>
    <w:rsid w:val="002E3264"/>
    <w:rsid w:val="0030442C"/>
    <w:rsid w:val="00314055"/>
    <w:rsid w:val="003140BA"/>
    <w:rsid w:val="003325EF"/>
    <w:rsid w:val="0033452D"/>
    <w:rsid w:val="00337CC0"/>
    <w:rsid w:val="00372C39"/>
    <w:rsid w:val="00376011"/>
    <w:rsid w:val="00382662"/>
    <w:rsid w:val="00387286"/>
    <w:rsid w:val="00392924"/>
    <w:rsid w:val="00392B72"/>
    <w:rsid w:val="003A30D3"/>
    <w:rsid w:val="003B75A6"/>
    <w:rsid w:val="003C03D6"/>
    <w:rsid w:val="003C44C4"/>
    <w:rsid w:val="003E1E96"/>
    <w:rsid w:val="003E4AD8"/>
    <w:rsid w:val="003E54ED"/>
    <w:rsid w:val="003F04D8"/>
    <w:rsid w:val="003F1A3B"/>
    <w:rsid w:val="004064E8"/>
    <w:rsid w:val="00414B47"/>
    <w:rsid w:val="0041733F"/>
    <w:rsid w:val="004410C3"/>
    <w:rsid w:val="00446C5F"/>
    <w:rsid w:val="0045343F"/>
    <w:rsid w:val="00472B47"/>
    <w:rsid w:val="004821E4"/>
    <w:rsid w:val="00493918"/>
    <w:rsid w:val="004A0E8C"/>
    <w:rsid w:val="004A1B38"/>
    <w:rsid w:val="004C17AC"/>
    <w:rsid w:val="004C5957"/>
    <w:rsid w:val="004D23A5"/>
    <w:rsid w:val="0050750E"/>
    <w:rsid w:val="00507BA6"/>
    <w:rsid w:val="00516A0F"/>
    <w:rsid w:val="00522E5C"/>
    <w:rsid w:val="00555CCB"/>
    <w:rsid w:val="00557F2D"/>
    <w:rsid w:val="00562C0C"/>
    <w:rsid w:val="00565FB2"/>
    <w:rsid w:val="005930EB"/>
    <w:rsid w:val="005A5658"/>
    <w:rsid w:val="005C2CAF"/>
    <w:rsid w:val="005D0967"/>
    <w:rsid w:val="005D5338"/>
    <w:rsid w:val="005D7632"/>
    <w:rsid w:val="005F306D"/>
    <w:rsid w:val="005F562E"/>
    <w:rsid w:val="00605A0F"/>
    <w:rsid w:val="00613E78"/>
    <w:rsid w:val="006149FB"/>
    <w:rsid w:val="0061640B"/>
    <w:rsid w:val="00623B06"/>
    <w:rsid w:val="00650D09"/>
    <w:rsid w:val="00651D93"/>
    <w:rsid w:val="00661078"/>
    <w:rsid w:val="00681388"/>
    <w:rsid w:val="00683B4C"/>
    <w:rsid w:val="006B3DC9"/>
    <w:rsid w:val="006C6637"/>
    <w:rsid w:val="006C76C5"/>
    <w:rsid w:val="006D3BBA"/>
    <w:rsid w:val="006D5150"/>
    <w:rsid w:val="006E5BA4"/>
    <w:rsid w:val="007111A4"/>
    <w:rsid w:val="00717257"/>
    <w:rsid w:val="00724751"/>
    <w:rsid w:val="007531C0"/>
    <w:rsid w:val="00762950"/>
    <w:rsid w:val="00762F9A"/>
    <w:rsid w:val="00770A3B"/>
    <w:rsid w:val="007743F3"/>
    <w:rsid w:val="00774D02"/>
    <w:rsid w:val="00775890"/>
    <w:rsid w:val="00780912"/>
    <w:rsid w:val="0078436C"/>
    <w:rsid w:val="00793F6A"/>
    <w:rsid w:val="00796E44"/>
    <w:rsid w:val="007C2687"/>
    <w:rsid w:val="007C2719"/>
    <w:rsid w:val="007C28EC"/>
    <w:rsid w:val="007D5B98"/>
    <w:rsid w:val="007E3E60"/>
    <w:rsid w:val="007F0B4C"/>
    <w:rsid w:val="007F2F12"/>
    <w:rsid w:val="007F6F4E"/>
    <w:rsid w:val="008036EF"/>
    <w:rsid w:val="008074AC"/>
    <w:rsid w:val="008102F5"/>
    <w:rsid w:val="008129BC"/>
    <w:rsid w:val="00817202"/>
    <w:rsid w:val="00821199"/>
    <w:rsid w:val="0084401D"/>
    <w:rsid w:val="0084603E"/>
    <w:rsid w:val="00846635"/>
    <w:rsid w:val="00850ED8"/>
    <w:rsid w:val="00856563"/>
    <w:rsid w:val="00863A88"/>
    <w:rsid w:val="00885DF0"/>
    <w:rsid w:val="008932AE"/>
    <w:rsid w:val="00893AD8"/>
    <w:rsid w:val="008A7E25"/>
    <w:rsid w:val="008B3EAF"/>
    <w:rsid w:val="008C250D"/>
    <w:rsid w:val="008E5195"/>
    <w:rsid w:val="008E7307"/>
    <w:rsid w:val="008F6559"/>
    <w:rsid w:val="00906B72"/>
    <w:rsid w:val="0091143F"/>
    <w:rsid w:val="009137D1"/>
    <w:rsid w:val="00913B20"/>
    <w:rsid w:val="00913E92"/>
    <w:rsid w:val="00931486"/>
    <w:rsid w:val="009401E1"/>
    <w:rsid w:val="0094424E"/>
    <w:rsid w:val="00950A88"/>
    <w:rsid w:val="00957770"/>
    <w:rsid w:val="00957E26"/>
    <w:rsid w:val="00981034"/>
    <w:rsid w:val="00986139"/>
    <w:rsid w:val="009962B5"/>
    <w:rsid w:val="009A51F7"/>
    <w:rsid w:val="009B5F74"/>
    <w:rsid w:val="009D5E37"/>
    <w:rsid w:val="009E6F89"/>
    <w:rsid w:val="009E7C7B"/>
    <w:rsid w:val="009F39B2"/>
    <w:rsid w:val="009F6726"/>
    <w:rsid w:val="00A1415B"/>
    <w:rsid w:val="00A14CC3"/>
    <w:rsid w:val="00A16042"/>
    <w:rsid w:val="00A30D91"/>
    <w:rsid w:val="00A3185B"/>
    <w:rsid w:val="00A41615"/>
    <w:rsid w:val="00A461CB"/>
    <w:rsid w:val="00A567FE"/>
    <w:rsid w:val="00A70094"/>
    <w:rsid w:val="00A8186C"/>
    <w:rsid w:val="00A90BC8"/>
    <w:rsid w:val="00AA5141"/>
    <w:rsid w:val="00AA588A"/>
    <w:rsid w:val="00AA6CF8"/>
    <w:rsid w:val="00AB38AD"/>
    <w:rsid w:val="00AE7877"/>
    <w:rsid w:val="00AE7D8E"/>
    <w:rsid w:val="00AF1C5B"/>
    <w:rsid w:val="00AF2FCE"/>
    <w:rsid w:val="00AF48C9"/>
    <w:rsid w:val="00B059B7"/>
    <w:rsid w:val="00B06ED3"/>
    <w:rsid w:val="00B206C1"/>
    <w:rsid w:val="00B351B5"/>
    <w:rsid w:val="00B5249E"/>
    <w:rsid w:val="00B6300E"/>
    <w:rsid w:val="00B64DCF"/>
    <w:rsid w:val="00B7070A"/>
    <w:rsid w:val="00B73978"/>
    <w:rsid w:val="00B82CBE"/>
    <w:rsid w:val="00BA2407"/>
    <w:rsid w:val="00BA65BE"/>
    <w:rsid w:val="00BB566E"/>
    <w:rsid w:val="00BC30D9"/>
    <w:rsid w:val="00BC4AAA"/>
    <w:rsid w:val="00BD69EA"/>
    <w:rsid w:val="00BE09B2"/>
    <w:rsid w:val="00BE5A86"/>
    <w:rsid w:val="00C00D9F"/>
    <w:rsid w:val="00C121EC"/>
    <w:rsid w:val="00C332F1"/>
    <w:rsid w:val="00C449F1"/>
    <w:rsid w:val="00C6479F"/>
    <w:rsid w:val="00C73B04"/>
    <w:rsid w:val="00C82D37"/>
    <w:rsid w:val="00C86BB9"/>
    <w:rsid w:val="00C9021C"/>
    <w:rsid w:val="00CB26C3"/>
    <w:rsid w:val="00CB7F84"/>
    <w:rsid w:val="00CD06B5"/>
    <w:rsid w:val="00CE2A30"/>
    <w:rsid w:val="00CF6562"/>
    <w:rsid w:val="00D2448D"/>
    <w:rsid w:val="00D27A2F"/>
    <w:rsid w:val="00D34A9B"/>
    <w:rsid w:val="00D65AF6"/>
    <w:rsid w:val="00D71433"/>
    <w:rsid w:val="00D74CB8"/>
    <w:rsid w:val="00D7683F"/>
    <w:rsid w:val="00D824F4"/>
    <w:rsid w:val="00D855F2"/>
    <w:rsid w:val="00D86AE6"/>
    <w:rsid w:val="00D902AC"/>
    <w:rsid w:val="00DA3F83"/>
    <w:rsid w:val="00DB4FEB"/>
    <w:rsid w:val="00DD0C79"/>
    <w:rsid w:val="00DE2682"/>
    <w:rsid w:val="00DE2B45"/>
    <w:rsid w:val="00DF6C02"/>
    <w:rsid w:val="00E1107A"/>
    <w:rsid w:val="00E21358"/>
    <w:rsid w:val="00E46A34"/>
    <w:rsid w:val="00E509F3"/>
    <w:rsid w:val="00E74F5D"/>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2090E"/>
    <w:rsid w:val="00F2423C"/>
    <w:rsid w:val="00F251EA"/>
    <w:rsid w:val="00F300ED"/>
    <w:rsid w:val="00F324BB"/>
    <w:rsid w:val="00F329D4"/>
    <w:rsid w:val="00F416D5"/>
    <w:rsid w:val="00F465A1"/>
    <w:rsid w:val="00F6156F"/>
    <w:rsid w:val="00F777EA"/>
    <w:rsid w:val="00F81FF8"/>
    <w:rsid w:val="00F94746"/>
    <w:rsid w:val="00FB0FDC"/>
    <w:rsid w:val="00FC53D2"/>
    <w:rsid w:val="00FC65FA"/>
    <w:rsid w:val="00FE0F0E"/>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5009FBED-041F-4F11-B62D-93C3FAFC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1429</TotalTime>
  <Pages>8</Pages>
  <Words>1828</Words>
  <Characters>10055</Characters>
  <Application>Microsoft Office Word</Application>
  <DocSecurity>0</DocSecurity>
  <Lines>83</Lines>
  <Paragraphs>23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335</cp:revision>
  <dcterms:created xsi:type="dcterms:W3CDTF">2017-05-18T17:40:00Z</dcterms:created>
  <dcterms:modified xsi:type="dcterms:W3CDTF">2017-08-21T20:40:00Z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