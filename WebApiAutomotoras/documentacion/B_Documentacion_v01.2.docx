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77777777"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Pr="00E3341F">
          <w:rPr>
            <w:rStyle w:val="Hipervnculo"/>
            <w:noProof/>
            <w:lang w:val="es-ES" w:eastAsia="ja-JP"/>
          </w:rPr>
          <w:t>http://desarrollo.chileautos.cl/integrador/API-CLAAutomotora/Upload?nombrearchivo={nombre de archivo.xml}&amp;sitio=1</w:t>
        </w:r>
      </w:hyperlink>
      <w:r>
        <w:rPr>
          <w:noProof/>
          <w:lang w:val="es-ES" w:eastAsia="ja-JP"/>
        </w:rPr>
        <w:t xml:space="preserve">, donde “sitio=1”, identifica que es una petición web.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lastRenderedPageBreak/>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r>
        <w:rPr>
          <w:rFonts w:ascii="Consolas" w:hAnsi="Consolas" w:cs="Consolas"/>
          <w:color w:val="A31515"/>
          <w:sz w:val="19"/>
          <w:szCs w:val="19"/>
          <w:lang w:val="es-ES"/>
        </w:rPr>
        <w:t>categoria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del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7CF3654A"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646A0CDD"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tipodireccion</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SA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r>
        <w:rPr>
          <w:rFonts w:ascii="Consolas" w:hAnsi="Consolas" w:cs="Consolas"/>
          <w:color w:val="A31515"/>
          <w:sz w:val="19"/>
          <w:szCs w:val="19"/>
          <w:lang w:val="es-ES"/>
        </w:rPr>
        <w:t>tipodireccion</w:t>
      </w:r>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20C01B50" w14:textId="3F195A8D"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720E19F" w14:textId="77777777" w:rsidR="00522E5C" w:rsidRDefault="00522E5C" w:rsidP="0050750E">
      <w:pPr>
        <w:autoSpaceDE w:val="0"/>
        <w:autoSpaceDN w:val="0"/>
        <w:adjustRightInd w:val="0"/>
        <w:spacing w:after="0" w:line="240" w:lineRule="auto"/>
        <w:ind w:left="1440"/>
        <w:rPr>
          <w:rFonts w:ascii="Consolas" w:hAnsi="Consolas" w:cs="Consolas"/>
          <w:color w:val="0000FF"/>
          <w:sz w:val="19"/>
          <w:szCs w:val="19"/>
          <w:lang w:val="es-ES"/>
        </w:rPr>
      </w:pPr>
    </w:p>
    <w:p w14:paraId="33FAC51E"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3668D97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6F6C0565"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07712CE4" w:rsidR="00846635" w:rsidRPr="005165C9"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xml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version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encoding</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w:t>
      </w:r>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name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fecha-creacion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rdiccionario</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automovil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lastRenderedPageBreak/>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Diesel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panoramico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662306" w:rsidRDefault="004A0E8C" w:rsidP="004A0E8C">
      <w:pPr>
        <w:autoSpaceDE w:val="0"/>
        <w:autoSpaceDN w:val="0"/>
        <w:adjustRightInd w:val="0"/>
        <w:spacing w:after="0" w:line="240" w:lineRule="auto"/>
        <w:ind w:left="720" w:firstLine="720"/>
        <w:rPr>
          <w:rFonts w:ascii="Consolas" w:hAnsi="Consolas" w:cs="Consolas"/>
          <w:color w:val="0000FF"/>
          <w:sz w:val="18"/>
          <w:szCs w:val="18"/>
        </w:rPr>
      </w:pPr>
      <w:r w:rsidRPr="00662306">
        <w:rPr>
          <w:rFonts w:ascii="Consolas" w:hAnsi="Consolas" w:cs="Consolas"/>
          <w:color w:val="0000FF"/>
          <w:sz w:val="18"/>
          <w:szCs w:val="18"/>
        </w:rPr>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http://dominio/nombre_01.jpg</w:t>
      </w:r>
      <w:r w:rsidRPr="00662306">
        <w:rPr>
          <w:rFonts w:ascii="Consolas" w:hAnsi="Consolas" w:cs="Consolas"/>
          <w:color w:val="000000"/>
          <w:sz w:val="18"/>
          <w:szCs w:val="18"/>
        </w:rPr>
        <w:t>"</w:t>
      </w:r>
      <w:r w:rsidRPr="00662306">
        <w:rPr>
          <w:rFonts w:ascii="Consolas" w:hAnsi="Consolas" w:cs="Consolas"/>
          <w:color w:val="0000FF"/>
          <w:sz w:val="18"/>
          <w:szCs w:val="18"/>
        </w:rPr>
        <w:t>&gt;nombre_01.jpg&lt;/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publicacion</w:t>
      </w:r>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Eliminación de Publicaciones</w:t>
      </w:r>
    </w:p>
    <w:p w14:paraId="22D04568" w14:textId="367B05F8" w:rsidR="00AF5A11" w:rsidRDefault="00AF5A11" w:rsidP="00AF5A11">
      <w:pPr>
        <w:ind w:left="720"/>
        <w:rPr>
          <w:lang w:val="es-ES" w:eastAsia="ja-JP"/>
        </w:rPr>
      </w:pPr>
      <w:r>
        <w:rPr>
          <w:lang w:val="es-ES" w:eastAsia="ja-JP"/>
        </w:rPr>
        <w:t xml:space="preserve">Para el proceso de eliminación de avisos por medio de los servicios web de Chileautos.cl, estos deben cumplir con la siguiente configuración de documento XML, como así mismo, la dirección de destino final o “EndPoint”, es el siguiente: </w:t>
      </w:r>
      <w:hyperlink r:id="rId10" w:history="1">
        <w:r w:rsidRPr="00E3341F">
          <w:rPr>
            <w:rStyle w:val="Hipervnculo"/>
            <w:lang w:val="es-ES" w:eastAsia="ja-JP"/>
          </w:rPr>
          <w:t>http://desarrollo.chileautos.cl/integrador/API-CLAAutomotora/Upload/Elimina/avisos?nombrearchivo={nombrearchivo.xml}&amp;sitio=1</w:t>
        </w:r>
      </w:hyperlink>
      <w:r>
        <w:rPr>
          <w:lang w:val="es-ES" w:eastAsia="ja-JP"/>
        </w:rPr>
        <w:t>, donde el sitio=1 corresponde a una petición vía internet.</w:t>
      </w:r>
    </w:p>
    <w:p w14:paraId="29FBA879" w14:textId="07A6206E" w:rsidR="00AF5A11" w:rsidRDefault="004C547D" w:rsidP="00AF5A11">
      <w:pPr>
        <w:ind w:left="720"/>
        <w:rPr>
          <w:lang w:val="es-ES" w:eastAsia="ja-JP"/>
        </w:rPr>
      </w:pPr>
      <w:r>
        <w:rPr>
          <w:lang w:val="es-ES" w:eastAsia="ja-JP"/>
        </w:rPr>
        <w:lastRenderedPageBreak/>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Rdiccionario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Elimina – (S = si),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lastRenderedPageBreak/>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xml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version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encoding</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name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fecha-creacion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rdiccionario</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5978BB5F" w14:textId="03FCB0E9" w:rsidR="00D247CB" w:rsidRPr="00DA087C" w:rsidRDefault="00A138E7" w:rsidP="00DA087C">
      <w:pPr>
        <w:autoSpaceDE w:val="0"/>
        <w:autoSpaceDN w:val="0"/>
        <w:adjustRightInd w:val="0"/>
        <w:spacing w:after="0" w:line="240" w:lineRule="auto"/>
        <w:ind w:left="720"/>
        <w:rPr>
          <w:rFonts w:ascii="Consolas" w:hAnsi="Consolas" w:cs="Consolas"/>
          <w:color w:val="000000"/>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306F0928" w14:textId="7777777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t>Diccionario de Datos (Excel adjunto)</w:t>
      </w:r>
      <w:bookmarkStart w:id="2" w:name="_GoBack"/>
      <w:bookmarkEnd w:id="2"/>
    </w:p>
    <w:p w14:paraId="2EBF0731" w14:textId="77777777" w:rsidR="005165C9" w:rsidRDefault="005165C9" w:rsidP="005165C9">
      <w:pPr>
        <w:ind w:left="720"/>
        <w:rPr>
          <w:noProof/>
          <w:lang w:val="es-ES"/>
        </w:rPr>
      </w:pPr>
      <w:r>
        <w:rPr>
          <w:noProof/>
          <w:lang w:val="es-ES"/>
        </w:rPr>
        <w:t>El diccionario de datos es un documento excel adjunto donde se encuentran registrado el mapeo de datos que deben usados para la publicación de los avisos de la automotora dentro del siti web de Chileautos.cl.</w:t>
      </w:r>
    </w:p>
    <w:p w14:paraId="7183BD76" w14:textId="77777777" w:rsidR="005165C9" w:rsidRDefault="005165C9" w:rsidP="005165C9">
      <w:pPr>
        <w:ind w:left="720"/>
        <w:rPr>
          <w:noProof/>
          <w:lang w:val="es-ES"/>
        </w:rPr>
      </w:pPr>
      <w:r>
        <w:rPr>
          <w:noProof/>
          <w:lang w:val="es-ES"/>
        </w:rPr>
        <w:t>Dentro de las validaciones, es necesario señalar, que dentro del mencionado excel, hay un apartado, donde es necesario registrar si los datos del vehiculo están o no en el diccionario de datos. De no encontrar datos dentro del diccionario, este campo deber ser llenado con la letra N (no hay registros), y S, si los datos del vehiculo existen en el diccionario de datos.</w:t>
      </w:r>
    </w:p>
    <w:p w14:paraId="66084FD3" w14:textId="77777777" w:rsidR="005165C9" w:rsidRPr="00796E44" w:rsidRDefault="005165C9" w:rsidP="005165C9">
      <w:pPr>
        <w:ind w:left="720"/>
        <w:rPr>
          <w:noProof/>
          <w:lang w:val="es-ES"/>
        </w:rPr>
      </w:pPr>
      <w:r>
        <w:rPr>
          <w:noProof/>
          <w:lang w:val="es-ES"/>
        </w:rPr>
        <w:t>Nota: El diccionario de datos es un excel que no puede ser manipulado.</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lastRenderedPageBreak/>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5ECE5CCE" w14:textId="77777777" w:rsidR="004E359C" w:rsidRPr="00885DF0" w:rsidRDefault="004E359C" w:rsidP="004E359C">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2DCB4652" w14:textId="77777777" w:rsidR="004E359C" w:rsidRDefault="004E359C" w:rsidP="004E359C">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 Adicionalmente, el consumir los servicios de internet para estos propósitos consideran que la cabecera de las comunicaciones o peticiones por el método “POST”, deben contener la cabecera ·”x-key: clave de seguridad”. El siguiente ejemplo describe como el cliente de servicio ARC de Google es usado en la comunicación con el servicio de publicación.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w:t>
      </w:r>
      <w:r w:rsidR="00193FCA">
        <w:rPr>
          <w:lang w:val="es-ES"/>
        </w:rPr>
        <w:lastRenderedPageBreak/>
        <w:t xml:space="preserve">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77777777" w:rsidR="006D52CE" w:rsidRDefault="006D52CE" w:rsidP="005C6C5E">
      <w:pPr>
        <w:ind w:left="720"/>
        <w:rPr>
          <w:lang w:val="es-ES" w:eastAsia="ja-JP"/>
        </w:rPr>
      </w:pPr>
    </w:p>
    <w:p w14:paraId="3BC3BA49" w14:textId="77777777" w:rsidR="004E359C" w:rsidRDefault="004E359C" w:rsidP="005C6C5E">
      <w:pPr>
        <w:ind w:left="720"/>
        <w:rPr>
          <w:lang w:val="es-ES"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debe contactarse al departamento de TI de Chileautos SpA</w:t>
      </w:r>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AE914" w14:textId="77777777" w:rsidR="00725404" w:rsidRDefault="00725404" w:rsidP="005D7632">
      <w:pPr>
        <w:spacing w:after="0" w:line="240" w:lineRule="auto"/>
      </w:pPr>
      <w:r>
        <w:separator/>
      </w:r>
    </w:p>
  </w:endnote>
  <w:endnote w:type="continuationSeparator" w:id="0">
    <w:p w14:paraId="2A02400C" w14:textId="77777777" w:rsidR="00725404" w:rsidRDefault="00725404"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7B6DA" w14:textId="77777777" w:rsidR="00725404" w:rsidRDefault="00725404" w:rsidP="005D7632">
      <w:pPr>
        <w:spacing w:after="0" w:line="240" w:lineRule="auto"/>
      </w:pPr>
      <w:r>
        <w:separator/>
      </w:r>
    </w:p>
  </w:footnote>
  <w:footnote w:type="continuationSeparator" w:id="0">
    <w:p w14:paraId="571D93B7" w14:textId="77777777" w:rsidR="00725404" w:rsidRDefault="00725404"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A1E87"/>
    <w:rsid w:val="000A1F67"/>
    <w:rsid w:val="000A2F59"/>
    <w:rsid w:val="000A5483"/>
    <w:rsid w:val="000A7164"/>
    <w:rsid w:val="000C6969"/>
    <w:rsid w:val="000D1713"/>
    <w:rsid w:val="00105274"/>
    <w:rsid w:val="00105980"/>
    <w:rsid w:val="00113042"/>
    <w:rsid w:val="001303DF"/>
    <w:rsid w:val="00144363"/>
    <w:rsid w:val="001466BE"/>
    <w:rsid w:val="00150D59"/>
    <w:rsid w:val="0016766E"/>
    <w:rsid w:val="00183022"/>
    <w:rsid w:val="00190080"/>
    <w:rsid w:val="00193FCA"/>
    <w:rsid w:val="001951FB"/>
    <w:rsid w:val="00195966"/>
    <w:rsid w:val="001A5789"/>
    <w:rsid w:val="001A5E4A"/>
    <w:rsid w:val="001B27AE"/>
    <w:rsid w:val="001B74D7"/>
    <w:rsid w:val="001C2D5E"/>
    <w:rsid w:val="001D4E8A"/>
    <w:rsid w:val="001E0D5F"/>
    <w:rsid w:val="001E73C2"/>
    <w:rsid w:val="001F0B14"/>
    <w:rsid w:val="001F650F"/>
    <w:rsid w:val="002063DB"/>
    <w:rsid w:val="0021564D"/>
    <w:rsid w:val="0022288A"/>
    <w:rsid w:val="00231D34"/>
    <w:rsid w:val="00245D79"/>
    <w:rsid w:val="00246376"/>
    <w:rsid w:val="002540DF"/>
    <w:rsid w:val="002577F2"/>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442C"/>
    <w:rsid w:val="0030791B"/>
    <w:rsid w:val="00314055"/>
    <w:rsid w:val="003140BA"/>
    <w:rsid w:val="00330CB9"/>
    <w:rsid w:val="003325EF"/>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930EB"/>
    <w:rsid w:val="005A5658"/>
    <w:rsid w:val="005C2CAF"/>
    <w:rsid w:val="005C5DBB"/>
    <w:rsid w:val="005C6C5E"/>
    <w:rsid w:val="005D0967"/>
    <w:rsid w:val="005D5338"/>
    <w:rsid w:val="005D7632"/>
    <w:rsid w:val="005F306D"/>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50ED8"/>
    <w:rsid w:val="00856563"/>
    <w:rsid w:val="00863A88"/>
    <w:rsid w:val="00872D88"/>
    <w:rsid w:val="00885DF0"/>
    <w:rsid w:val="008932AE"/>
    <w:rsid w:val="00893AD8"/>
    <w:rsid w:val="008A7E25"/>
    <w:rsid w:val="008B3EAF"/>
    <w:rsid w:val="008C250D"/>
    <w:rsid w:val="008E5195"/>
    <w:rsid w:val="008E7307"/>
    <w:rsid w:val="008F6559"/>
    <w:rsid w:val="00906B72"/>
    <w:rsid w:val="00906D59"/>
    <w:rsid w:val="0091143F"/>
    <w:rsid w:val="009137D1"/>
    <w:rsid w:val="00913B20"/>
    <w:rsid w:val="00913E92"/>
    <w:rsid w:val="00931486"/>
    <w:rsid w:val="009401E1"/>
    <w:rsid w:val="0094424E"/>
    <w:rsid w:val="00950A88"/>
    <w:rsid w:val="00957770"/>
    <w:rsid w:val="00957E26"/>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351B5"/>
    <w:rsid w:val="00B5249E"/>
    <w:rsid w:val="00B6300E"/>
    <w:rsid w:val="00B64DCF"/>
    <w:rsid w:val="00B7070A"/>
    <w:rsid w:val="00B73978"/>
    <w:rsid w:val="00B82CBE"/>
    <w:rsid w:val="00B90768"/>
    <w:rsid w:val="00B91243"/>
    <w:rsid w:val="00BA2407"/>
    <w:rsid w:val="00BA65BE"/>
    <w:rsid w:val="00BB566E"/>
    <w:rsid w:val="00BC30D9"/>
    <w:rsid w:val="00BC4AAA"/>
    <w:rsid w:val="00BD69EA"/>
    <w:rsid w:val="00BE09B2"/>
    <w:rsid w:val="00BE1B54"/>
    <w:rsid w:val="00BE5A86"/>
    <w:rsid w:val="00C00D9F"/>
    <w:rsid w:val="00C121EC"/>
    <w:rsid w:val="00C332F1"/>
    <w:rsid w:val="00C449F1"/>
    <w:rsid w:val="00C52D11"/>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51CC"/>
    <w:rsid w:val="00DB4FEB"/>
    <w:rsid w:val="00DD0C79"/>
    <w:rsid w:val="00DE2682"/>
    <w:rsid w:val="00DE2B45"/>
    <w:rsid w:val="00DF6C02"/>
    <w:rsid w:val="00E0149F"/>
    <w:rsid w:val="00E1107A"/>
    <w:rsid w:val="00E21358"/>
    <w:rsid w:val="00E46A34"/>
    <w:rsid w:val="00E509F3"/>
    <w:rsid w:val="00E53299"/>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nombrearchivo=%7bnombre%20de%20archivo.xml%7d&amp;sitio=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935119E2-780B-4147-8C6D-2CD4F915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1547</TotalTime>
  <Pages>12</Pages>
  <Words>3066</Words>
  <Characters>16865</Characters>
  <Application>Microsoft Office Word</Application>
  <DocSecurity>0</DocSecurity>
  <Lines>140</Lines>
  <Paragraphs>39</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491</cp:revision>
  <dcterms:created xsi:type="dcterms:W3CDTF">2017-05-18T17:40:00Z</dcterms:created>
  <dcterms:modified xsi:type="dcterms:W3CDTF">2017-08-29T13:50:00Z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